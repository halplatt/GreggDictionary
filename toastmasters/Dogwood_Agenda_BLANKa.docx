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BCF0" w14:textId="77777777" w:rsidR="00136508" w:rsidRDefault="00AD4EBE" w:rsidP="00A3255B">
      <w:pPr>
        <w:spacing w:after="0"/>
        <w:ind w:left="1980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 wp14:anchorId="04247CA8" wp14:editId="06CEF281">
            <wp:simplePos x="0" y="0"/>
            <wp:positionH relativeFrom="column">
              <wp:posOffset>0</wp:posOffset>
            </wp:positionH>
            <wp:positionV relativeFrom="paragraph">
              <wp:posOffset>-102465</wp:posOffset>
            </wp:positionV>
            <wp:extent cx="1163168" cy="1016000"/>
            <wp:effectExtent l="0" t="0" r="0" b="0"/>
            <wp:wrapSquare wrapText="bothSides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3168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Dogwood Toastmasters Club #1901</w:t>
      </w:r>
    </w:p>
    <w:p w14:paraId="407EF444" w14:textId="77777777" w:rsidR="00136508" w:rsidRDefault="00AD4EBE" w:rsidP="00A3255B">
      <w:pPr>
        <w:spacing w:after="7"/>
        <w:ind w:left="1980"/>
        <w:jc w:val="center"/>
      </w:pPr>
      <w:r>
        <w:rPr>
          <w:rFonts w:ascii="Arial" w:eastAsia="Arial" w:hAnsi="Arial" w:cs="Arial"/>
          <w:b/>
          <w:color w:val="0432FF"/>
          <w:sz w:val="21"/>
        </w:rPr>
        <w:t xml:space="preserve">Meeting Every Saturday - </w:t>
      </w:r>
      <w:r>
        <w:rPr>
          <w:rFonts w:ascii="Arial" w:eastAsia="Arial" w:hAnsi="Arial" w:cs="Arial"/>
          <w:sz w:val="21"/>
        </w:rPr>
        <w:t>8:00 AM to 10:00 AM</w:t>
      </w:r>
    </w:p>
    <w:p w14:paraId="616DAD91" w14:textId="77777777" w:rsidR="00136508" w:rsidRDefault="00AD4EBE" w:rsidP="00A3255B">
      <w:pPr>
        <w:spacing w:after="137"/>
        <w:ind w:left="1980"/>
        <w:jc w:val="center"/>
      </w:pPr>
      <w:r>
        <w:rPr>
          <w:rFonts w:ascii="Arial" w:eastAsia="Arial" w:hAnsi="Arial" w:cs="Arial"/>
          <w:sz w:val="21"/>
        </w:rPr>
        <w:t>First Alliance Church: 2512 N. Druid Hills Rd NE, Atlanta GA 30329</w:t>
      </w:r>
    </w:p>
    <w:p w14:paraId="47A87DD9" w14:textId="77777777" w:rsidR="00136508" w:rsidRDefault="00AD4EBE" w:rsidP="00A3255B">
      <w:pPr>
        <w:tabs>
          <w:tab w:val="center" w:pos="1831"/>
          <w:tab w:val="center" w:pos="65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i/>
          <w:sz w:val="26"/>
        </w:rPr>
        <w:t>On Zoom every week. Hybrid (Zoom and at the church) on the 2</w:t>
      </w:r>
      <w:r>
        <w:rPr>
          <w:i/>
          <w:sz w:val="26"/>
          <w:vertAlign w:val="superscript"/>
        </w:rPr>
        <w:t>nd</w:t>
      </w:r>
      <w:r>
        <w:rPr>
          <w:i/>
          <w:sz w:val="26"/>
        </w:rPr>
        <w:t xml:space="preserve"> Saturday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F0D66F" w14:textId="77777777" w:rsidR="00136508" w:rsidRDefault="00AD4EBE" w:rsidP="00A3255B">
      <w:pPr>
        <w:spacing w:after="95"/>
        <w:jc w:val="center"/>
      </w:pPr>
      <w:r>
        <w:rPr>
          <w:b/>
          <w:sz w:val="26"/>
        </w:rPr>
        <w:t xml:space="preserve"> Zoom Meeting </w:t>
      </w:r>
      <w:r w:rsidR="00CD493B">
        <w:rPr>
          <w:b/>
          <w:sz w:val="26"/>
        </w:rPr>
        <w:t>ID:  831 9796 2501     Password 300151</w:t>
      </w:r>
      <w:r>
        <w:rPr>
          <w:b/>
          <w:sz w:val="26"/>
        </w:rPr>
        <w:t xml:space="preserve"> </w:t>
      </w:r>
    </w:p>
    <w:p w14:paraId="235F29AE" w14:textId="77777777" w:rsidR="00136508" w:rsidRDefault="00136508" w:rsidP="00A3255B">
      <w:pPr>
        <w:spacing w:after="120"/>
      </w:pPr>
      <w:hyperlink r:id="rId9">
        <w:r>
          <w:rPr>
            <w:b/>
            <w:sz w:val="26"/>
            <w:u w:val="single" w:color="000000"/>
          </w:rPr>
          <w:t>https://us02web.zoom.us/j/83197962501?pwd=RzdGK0ZXTmgvcE9MU1Z2eS85WVViUT09zoom.us</w:t>
        </w:r>
      </w:hyperlink>
      <w:hyperlink r:id="rId10">
        <w:r>
          <w:rPr>
            <w:b/>
            <w:sz w:val="26"/>
          </w:rPr>
          <w:t xml:space="preserve"> </w:t>
        </w:r>
      </w:hyperlink>
    </w:p>
    <w:tbl>
      <w:tblPr>
        <w:tblStyle w:val="TableGrid"/>
        <w:tblW w:w="10884" w:type="dxa"/>
        <w:tblInd w:w="0" w:type="dxa"/>
        <w:tblCellMar>
          <w:top w:w="15" w:type="dxa"/>
          <w:left w:w="42" w:type="dxa"/>
        </w:tblCellMar>
        <w:tblLook w:val="04A0" w:firstRow="1" w:lastRow="0" w:firstColumn="1" w:lastColumn="0" w:noHBand="0" w:noVBand="1"/>
      </w:tblPr>
      <w:tblGrid>
        <w:gridCol w:w="3059"/>
        <w:gridCol w:w="7825"/>
      </w:tblGrid>
      <w:tr w:rsidR="00136508" w14:paraId="036CA499" w14:textId="77777777" w:rsidTr="00A3255B">
        <w:trPr>
          <w:trHeight w:val="12260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CB62" w14:textId="77777777" w:rsidR="00136508" w:rsidRDefault="00AD4EBE" w:rsidP="00235F45">
            <w:pPr>
              <w:ind w:left="217" w:hanging="216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>President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5F45">
              <w:br/>
            </w:r>
            <w:r w:rsidR="00B31CAB">
              <w:rPr>
                <w:rFonts w:ascii="Arial" w:eastAsia="Arial" w:hAnsi="Arial" w:cs="Arial"/>
                <w:sz w:val="20"/>
              </w:rPr>
              <w:t>Josephine Ross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C5D39E7" w14:textId="77777777" w:rsidR="00136508" w:rsidRDefault="00AD4EBE" w:rsidP="00235F45">
            <w:pPr>
              <w:ind w:left="217" w:hanging="216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>Vice President Education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719B0">
              <w:rPr>
                <w:rFonts w:ascii="Arial" w:eastAsia="Arial" w:hAnsi="Arial" w:cs="Arial"/>
                <w:sz w:val="20"/>
              </w:rPr>
              <w:br/>
            </w:r>
            <w:r w:rsidR="00A456FD">
              <w:rPr>
                <w:rFonts w:ascii="Arial" w:eastAsia="Arial" w:hAnsi="Arial" w:cs="Arial"/>
                <w:sz w:val="20"/>
              </w:rPr>
              <w:t>Tracy Li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8341CF" w14:textId="77777777" w:rsidR="00136508" w:rsidRDefault="00AD4EBE" w:rsidP="00235F45">
            <w:pPr>
              <w:ind w:left="217" w:hanging="217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>Vice President Membership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5F45">
              <w:br/>
            </w:r>
            <w:r w:rsidR="00511751">
              <w:rPr>
                <w:rFonts w:ascii="Arial" w:hAnsi="Arial" w:cs="Arial"/>
                <w:sz w:val="20"/>
                <w:szCs w:val="20"/>
              </w:rPr>
              <w:t>Calvin Duncan</w:t>
            </w:r>
          </w:p>
          <w:p w14:paraId="69809BCE" w14:textId="77777777" w:rsidR="00B31CAB" w:rsidRPr="00A456FD" w:rsidRDefault="00AD4EBE" w:rsidP="00B31CAB">
            <w:pPr>
              <w:ind w:left="216" w:right="562" w:hanging="216"/>
              <w:rPr>
                <w:rFonts w:ascii="Arial" w:eastAsia="Arial" w:hAnsi="Arial" w:cs="Arial"/>
                <w:bCs/>
                <w:color w:val="auto"/>
                <w:sz w:val="20"/>
              </w:rPr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>Vice President PR</w:t>
            </w:r>
            <w:r w:rsidR="00B31CAB">
              <w:rPr>
                <w:rFonts w:ascii="Arial" w:eastAsia="Arial" w:hAnsi="Arial" w:cs="Arial"/>
                <w:b/>
                <w:color w:val="0432FF"/>
                <w:sz w:val="20"/>
              </w:rPr>
              <w:br/>
            </w:r>
            <w:r w:rsidR="00511751">
              <w:rPr>
                <w:rFonts w:ascii="Arial" w:eastAsia="Arial" w:hAnsi="Arial" w:cs="Arial"/>
                <w:bCs/>
                <w:color w:val="auto"/>
                <w:sz w:val="20"/>
              </w:rPr>
              <w:t>Hong Hilda Hu</w:t>
            </w:r>
          </w:p>
          <w:p w14:paraId="05E6268D" w14:textId="77777777" w:rsidR="00136508" w:rsidRDefault="00B31CAB" w:rsidP="00B31CAB">
            <w:pPr>
              <w:ind w:left="216" w:right="562" w:hanging="216"/>
            </w:pPr>
            <w:r w:rsidRPr="00B31CAB">
              <w:rPr>
                <w:rFonts w:ascii="Arial" w:eastAsia="Arial" w:hAnsi="Arial" w:cs="Arial"/>
                <w:b/>
                <w:color w:val="0432FF"/>
                <w:sz w:val="20"/>
              </w:rPr>
              <w:t>Se</w:t>
            </w:r>
            <w:r>
              <w:rPr>
                <w:rFonts w:ascii="Arial" w:eastAsia="Arial" w:hAnsi="Arial" w:cs="Arial"/>
                <w:b/>
                <w:color w:val="0432FF"/>
                <w:sz w:val="20"/>
              </w:rPr>
              <w:t>cretary</w:t>
            </w:r>
            <w:r w:rsidR="00235F45">
              <w:rPr>
                <w:rFonts w:ascii="Arial" w:eastAsia="Arial" w:hAnsi="Arial" w:cs="Arial"/>
                <w:b/>
                <w:color w:val="0432FF"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Bing Ji</w:t>
            </w:r>
          </w:p>
          <w:p w14:paraId="6961943C" w14:textId="77777777" w:rsidR="00136508" w:rsidRDefault="00AD4EBE" w:rsidP="00235F45">
            <w:pPr>
              <w:ind w:left="217" w:hanging="216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>Treasurer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5F45">
              <w:br/>
            </w:r>
            <w:r w:rsidR="00CF7E45">
              <w:rPr>
                <w:rFonts w:ascii="Arial" w:eastAsia="Arial" w:hAnsi="Arial" w:cs="Arial"/>
                <w:sz w:val="20"/>
              </w:rPr>
              <w:t>Meridy Hurt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80B7A8" w14:textId="77777777" w:rsidR="00235F45" w:rsidRDefault="00AD4EBE" w:rsidP="00235F45">
            <w:pPr>
              <w:ind w:left="217" w:right="58" w:hanging="21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Sergeant at Arms </w:t>
            </w:r>
            <w:r w:rsidR="00235F45">
              <w:rPr>
                <w:rFonts w:ascii="Arial" w:eastAsia="Arial" w:hAnsi="Arial" w:cs="Arial"/>
                <w:b/>
                <w:color w:val="0432FF"/>
                <w:sz w:val="20"/>
              </w:rPr>
              <w:br/>
            </w:r>
            <w:r w:rsidR="00A456FD">
              <w:rPr>
                <w:rFonts w:ascii="Arial" w:eastAsia="Arial" w:hAnsi="Arial" w:cs="Arial"/>
                <w:sz w:val="20"/>
              </w:rPr>
              <w:t>Cathy Fike</w:t>
            </w:r>
          </w:p>
          <w:p w14:paraId="68129D84" w14:textId="77777777" w:rsidR="00136508" w:rsidRDefault="00136508" w:rsidP="00FA2B01">
            <w:pPr>
              <w:ind w:left="127" w:right="58" w:hanging="127"/>
              <w:rPr>
                <w:b/>
              </w:rPr>
            </w:pPr>
            <w:hyperlink r:id="rId11">
              <w:r>
                <w:rPr>
                  <w:b/>
                  <w:color w:val="0432FF"/>
                  <w:sz w:val="20"/>
                </w:rPr>
                <w:t>www.dogwoodtoastmasters.org/</w:t>
              </w:r>
            </w:hyperlink>
            <w:hyperlink r:id="rId12">
              <w:r>
                <w:rPr>
                  <w:b/>
                  <w:color w:val="0432FF"/>
                  <w:sz w:val="20"/>
                </w:rPr>
                <w:t xml:space="preserve"> </w:t>
              </w:r>
            </w:hyperlink>
            <w:hyperlink r:id="rId13" w:history="1">
              <w:r w:rsidR="00947972" w:rsidRPr="00DC0E19">
                <w:rPr>
                  <w:rStyle w:val="Hyperlink"/>
                  <w:b/>
                  <w:sz w:val="20"/>
                </w:rPr>
                <w:t>www.facebook.com/dogwood</w:t>
              </w:r>
            </w:hyperlink>
            <w:r w:rsidR="0095439E" w:rsidRPr="0095439E">
              <w:rPr>
                <w:b/>
                <w:color w:val="0432FF"/>
                <w:sz w:val="20"/>
              </w:rPr>
              <w:t>.</w:t>
            </w:r>
            <w:r w:rsidR="00947972">
              <w:rPr>
                <w:b/>
                <w:color w:val="0432FF"/>
                <w:sz w:val="20"/>
              </w:rPr>
              <w:t xml:space="preserve"> </w:t>
            </w:r>
            <w:r w:rsidR="0095439E" w:rsidRPr="0095439E">
              <w:rPr>
                <w:b/>
                <w:color w:val="0432FF"/>
                <w:sz w:val="20"/>
              </w:rPr>
              <w:t>toa</w:t>
            </w:r>
            <w:hyperlink r:id="rId14">
              <w:r>
                <w:rPr>
                  <w:b/>
                  <w:color w:val="0432FF"/>
                  <w:sz w:val="20"/>
                </w:rPr>
                <w:t>stmasters</w:t>
              </w:r>
            </w:hyperlink>
            <w:hyperlink r:id="rId15">
              <w:r>
                <w:rPr>
                  <w:b/>
                  <w:color w:val="0432FF"/>
                  <w:sz w:val="20"/>
                </w:rPr>
                <w:t xml:space="preserve"> </w:t>
              </w:r>
            </w:hyperlink>
          </w:p>
          <w:p w14:paraId="2D31C9F7" w14:textId="77777777" w:rsidR="00FA2B01" w:rsidRDefault="00FA2B01" w:rsidP="00FA2B01">
            <w:pPr>
              <w:ind w:left="127" w:right="58" w:hanging="127"/>
            </w:pPr>
          </w:p>
          <w:p w14:paraId="6A1DC99E" w14:textId="77777777" w:rsidR="00136508" w:rsidRDefault="00AD4EBE" w:rsidP="00235F45">
            <w:r>
              <w:rPr>
                <w:rFonts w:ascii="Arial" w:eastAsia="Arial" w:hAnsi="Arial" w:cs="Arial"/>
                <w:b/>
                <w:color w:val="0432FF"/>
                <w:sz w:val="21"/>
              </w:rPr>
              <w:t xml:space="preserve">Club Mission </w:t>
            </w:r>
          </w:p>
          <w:p w14:paraId="13CC97C8" w14:textId="77777777" w:rsidR="00136508" w:rsidRDefault="00AD4EBE" w:rsidP="00235F45">
            <w:pPr>
              <w:spacing w:after="1" w:line="239" w:lineRule="auto"/>
              <w:ind w:left="37"/>
            </w:pPr>
            <w:r>
              <w:rPr>
                <w:rFonts w:ascii="Arial" w:eastAsia="Arial" w:hAnsi="Arial" w:cs="Arial"/>
              </w:rPr>
              <w:t xml:space="preserve">The mission of a Toastmasters Club is to provide a supportive and positive learning experience in which members are empowered to develop </w:t>
            </w:r>
          </w:p>
          <w:p w14:paraId="2AE77DEB" w14:textId="77777777" w:rsidR="00136508" w:rsidRDefault="00AD4EBE" w:rsidP="00235F45">
            <w:pPr>
              <w:ind w:left="37"/>
            </w:pPr>
            <w:r>
              <w:rPr>
                <w:rFonts w:ascii="Arial" w:eastAsia="Arial" w:hAnsi="Arial" w:cs="Arial"/>
              </w:rPr>
              <w:t xml:space="preserve">communication and </w:t>
            </w:r>
          </w:p>
          <w:p w14:paraId="0DD664EF" w14:textId="77777777" w:rsidR="00B22F88" w:rsidRDefault="00AD4EBE" w:rsidP="00B22F88">
            <w:pPr>
              <w:spacing w:after="138" w:line="239" w:lineRule="auto"/>
              <w:ind w:left="37"/>
              <w:rPr>
                <w:sz w:val="6"/>
                <w:szCs w:val="6"/>
              </w:rPr>
            </w:pPr>
            <w:r>
              <w:rPr>
                <w:rFonts w:ascii="Arial" w:eastAsia="Arial" w:hAnsi="Arial" w:cs="Arial"/>
              </w:rPr>
              <w:t xml:space="preserve">leadership skills, resulting in greater self-confidence and personal growth. </w:t>
            </w:r>
          </w:p>
          <w:p w14:paraId="74EAE004" w14:textId="77777777" w:rsidR="00B22F88" w:rsidRPr="00B22F88" w:rsidRDefault="00B22F88" w:rsidP="00B22F88">
            <w:pPr>
              <w:spacing w:after="138" w:line="239" w:lineRule="auto"/>
              <w:ind w:left="37"/>
              <w:rPr>
                <w:sz w:val="6"/>
                <w:szCs w:val="6"/>
              </w:rPr>
            </w:pPr>
          </w:p>
          <w:p w14:paraId="71A0E652" w14:textId="77777777" w:rsidR="00136508" w:rsidRPr="007069DE" w:rsidRDefault="00AD4EBE" w:rsidP="00736727">
            <w:pPr>
              <w:spacing w:before="120" w:line="240" w:lineRule="auto"/>
              <w:ind w:right="43"/>
              <w:jc w:val="center"/>
              <w:rPr>
                <w:sz w:val="32"/>
                <w:szCs w:val="32"/>
              </w:rPr>
            </w:pPr>
            <w:r w:rsidRPr="007069DE"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Word of the Day</w:t>
            </w:r>
          </w:p>
          <w:sdt>
            <w:sdtPr>
              <w:rPr>
                <w:i/>
                <w:iCs/>
                <w:color w:val="444746"/>
                <w:spacing w:val="3"/>
                <w:sz w:val="24"/>
                <w:shd w:val="clear" w:color="auto" w:fill="FFFFFF"/>
              </w:rPr>
              <w:id w:val="1594131400"/>
              <w:placeholder>
                <w:docPart w:val="3060BB5EEB064F0BB360B6A6B4FA5285"/>
              </w:placeholder>
              <w:showingPlcHdr/>
            </w:sdtPr>
            <w:sdtContent>
              <w:p w14:paraId="44B0D525" w14:textId="77777777" w:rsidR="001A5B14" w:rsidRPr="00577995" w:rsidRDefault="003F547E" w:rsidP="000E79DD">
                <w:pPr>
                  <w:shd w:val="clear" w:color="auto" w:fill="FFFFFF"/>
                  <w:spacing w:before="120" w:line="240" w:lineRule="auto"/>
                  <w:jc w:val="center"/>
                  <w:rPr>
                    <w:i/>
                    <w:iCs/>
                    <w:color w:val="444746"/>
                    <w:spacing w:val="3"/>
                    <w:sz w:val="24"/>
                    <w:shd w:val="clear" w:color="auto" w:fill="FFFFFF"/>
                  </w:rPr>
                </w:pPr>
                <w:r>
                  <w:rPr>
                    <w:i/>
                    <w:iCs/>
                    <w:color w:val="444746"/>
                    <w:spacing w:val="3"/>
                    <w:sz w:val="24"/>
                    <w:shd w:val="clear" w:color="auto" w:fill="FFFFFF"/>
                  </w:rPr>
                  <w:t>*</w:t>
                </w:r>
                <w:r w:rsidR="00174309">
                  <w:rPr>
                    <w:rStyle w:val="PlaceholderText"/>
                  </w:rPr>
                  <w:t>Type</w:t>
                </w:r>
                <w:r w:rsidR="000E79DD" w:rsidRPr="00A836C3">
                  <w:rPr>
                    <w:rStyle w:val="PlaceholderText"/>
                  </w:rPr>
                  <w:t xml:space="preserve"> or </w:t>
                </w:r>
                <w:r>
                  <w:rPr>
                    <w:rStyle w:val="PlaceholderText"/>
                  </w:rPr>
                  <w:t>paste Word of the Day</w:t>
                </w:r>
                <w:r w:rsidR="00FA75AF">
                  <w:rPr>
                    <w:rStyle w:val="PlaceholderText"/>
                  </w:rPr>
                  <w:t xml:space="preserve"> info</w:t>
                </w:r>
                <w:r w:rsidR="000E79DD" w:rsidRPr="00A836C3">
                  <w:rPr>
                    <w:rStyle w:val="PlaceholderText"/>
                  </w:rPr>
                  <w:t xml:space="preserve"> here</w:t>
                </w:r>
                <w:r w:rsidR="00174309">
                  <w:rPr>
                    <w:rStyle w:val="PlaceholderText"/>
                  </w:rPr>
                  <w:t xml:space="preserve"> – then format it changing font size etc appropriately to fit this area</w:t>
                </w:r>
                <w:r w:rsidR="000E79DD" w:rsidRPr="00A836C3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C1EF" w14:textId="77777777" w:rsidR="0095439E" w:rsidRPr="00204350" w:rsidRDefault="00C30E75" w:rsidP="00764074">
            <w:pPr>
              <w:pStyle w:val="Theme"/>
              <w:rPr>
                <w:b w:val="0"/>
                <w:bCs/>
              </w:rPr>
            </w:pPr>
            <w:r w:rsidRPr="00204350">
              <w:rPr>
                <w:b w:val="0"/>
                <w:bCs/>
              </w:rPr>
              <w:t xml:space="preserve">Theme: </w:t>
            </w:r>
            <w:sdt>
              <w:sdtPr>
                <w:rPr>
                  <w:rStyle w:val="ThemeChar"/>
                  <w:b/>
                  <w:bCs/>
                </w:rPr>
                <w:id w:val="-1554462483"/>
                <w:placeholder>
                  <w:docPart w:val="0257A2302B24475BB8D36CF997F9522E"/>
                </w:placeholder>
                <w:showingPlcHdr/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64074" w:rsidRPr="00204350">
                  <w:rPr>
                    <w:rStyle w:val="PlaceholderText"/>
                    <w:b w:val="0"/>
                    <w:bCs/>
                  </w:rPr>
                  <w:t>*Theme</w:t>
                </w:r>
              </w:sdtContent>
            </w:sdt>
          </w:p>
          <w:p w14:paraId="1235D155" w14:textId="77777777" w:rsidR="00136508" w:rsidRPr="00287645" w:rsidRDefault="00AD4EBE" w:rsidP="00F32445">
            <w:pPr>
              <w:tabs>
                <w:tab w:val="left" w:pos="2568"/>
                <w:tab w:val="left" w:pos="4998"/>
              </w:tabs>
              <w:spacing w:before="120" w:after="120"/>
              <w:ind w:left="-403"/>
              <w:jc w:val="center"/>
            </w:pPr>
            <w:r w:rsidRPr="00287645">
              <w:rPr>
                <w:rFonts w:eastAsia="Arial"/>
                <w:b/>
                <w:color w:val="auto"/>
                <w:sz w:val="24"/>
              </w:rPr>
              <w:t>Meeting #:</w:t>
            </w:r>
            <w:sdt>
              <w:sdtPr>
                <w:rPr>
                  <w:rFonts w:eastAsia="Arial"/>
                  <w:b/>
                  <w:color w:val="auto"/>
                  <w:sz w:val="24"/>
                </w:rPr>
                <w:id w:val="1427923508"/>
                <w:placeholder>
                  <w:docPart w:val="25F103A8598B4C81BA2FF9BAA01690BF"/>
                </w:placeholder>
                <w:showingPlcHdr/>
              </w:sdtPr>
              <w:sdtContent>
                <w:r w:rsidR="00373314">
                  <w:rPr>
                    <w:rFonts w:eastAsia="Arial"/>
                    <w:b/>
                    <w:color w:val="auto"/>
                    <w:sz w:val="24"/>
                  </w:rPr>
                  <w:t>*</w:t>
                </w:r>
                <w:r w:rsidR="00A10DA7">
                  <w:rPr>
                    <w:rStyle w:val="PlaceholderText"/>
                  </w:rPr>
                  <w:t>Mtg</w:t>
                </w:r>
                <w:r w:rsidR="00373314">
                  <w:rPr>
                    <w:rStyle w:val="PlaceholderText"/>
                  </w:rPr>
                  <w:t>#</w:t>
                </w:r>
              </w:sdtContent>
            </w:sdt>
            <w:r w:rsidR="00C30E75">
              <w:rPr>
                <w:rFonts w:eastAsia="Arial"/>
                <w:b/>
                <w:color w:val="auto"/>
                <w:sz w:val="24"/>
              </w:rPr>
              <w:tab/>
            </w:r>
            <w:r w:rsidR="00EA5AF2" w:rsidRPr="00287645">
              <w:rPr>
                <w:rFonts w:eastAsia="Arial"/>
                <w:b/>
                <w:color w:val="auto"/>
                <w:sz w:val="24"/>
              </w:rPr>
              <w:t xml:space="preserve"> </w:t>
            </w:r>
            <w:sdt>
              <w:sdtPr>
                <w:rPr>
                  <w:rFonts w:eastAsia="Arial"/>
                  <w:b/>
                  <w:color w:val="auto"/>
                  <w:sz w:val="24"/>
                </w:rPr>
                <w:id w:val="-556474633"/>
                <w:placeholder>
                  <w:docPart w:val="D824B4D535DA4B80A5E385F0F2F26810"/>
                </w:placeholder>
                <w:showingPlcHdr/>
                <w:dropDownList>
                  <w:listItem w:value="Choose an item."/>
                  <w:listItem w:displayText="Zoom" w:value="Zoom"/>
                  <w:listItem w:displayText="Hybrid" w:value="Hybrid"/>
                </w:dropDownList>
              </w:sdtPr>
              <w:sdtContent>
                <w:r w:rsidR="00373314">
                  <w:rPr>
                    <w:rFonts w:eastAsia="Arial"/>
                    <w:b/>
                    <w:color w:val="auto"/>
                    <w:sz w:val="24"/>
                  </w:rPr>
                  <w:t>*</w:t>
                </w:r>
                <w:r w:rsidR="00B16094">
                  <w:rPr>
                    <w:rStyle w:val="PlaceholderText"/>
                  </w:rPr>
                  <w:t>mtg type</w:t>
                </w:r>
                <w:r w:rsidR="00BE5E96" w:rsidRPr="00A836C3">
                  <w:rPr>
                    <w:rStyle w:val="PlaceholderText"/>
                  </w:rPr>
                  <w:t>.</w:t>
                </w:r>
              </w:sdtContent>
            </w:sdt>
            <w:r w:rsidR="00A10DA7">
              <w:rPr>
                <w:rFonts w:eastAsia="Arial"/>
                <w:b/>
                <w:color w:val="auto"/>
                <w:sz w:val="24"/>
              </w:rPr>
              <w:t xml:space="preserve">   </w:t>
            </w:r>
            <w:r w:rsidR="00C30E75">
              <w:rPr>
                <w:rFonts w:eastAsia="Arial"/>
                <w:b/>
                <w:color w:val="auto"/>
                <w:sz w:val="24"/>
              </w:rPr>
              <w:t xml:space="preserve">         </w:t>
            </w:r>
            <w:r w:rsidRPr="00287645">
              <w:rPr>
                <w:rFonts w:eastAsia="Arial"/>
                <w:b/>
                <w:color w:val="auto"/>
                <w:sz w:val="24"/>
              </w:rPr>
              <w:t>Date</w:t>
            </w:r>
            <w:r w:rsidR="00C27E26" w:rsidRPr="00287645">
              <w:rPr>
                <w:rFonts w:eastAsia="Arial"/>
                <w:b/>
                <w:color w:val="auto"/>
                <w:sz w:val="24"/>
              </w:rPr>
              <w:t xml:space="preserve">: </w:t>
            </w:r>
            <w:sdt>
              <w:sdtPr>
                <w:rPr>
                  <w:rFonts w:eastAsia="Arial"/>
                  <w:b/>
                  <w:color w:val="auto"/>
                  <w:sz w:val="24"/>
                </w:rPr>
                <w:id w:val="-1017308409"/>
                <w:placeholder>
                  <w:docPart w:val="0B775804C5AB454F94B7C59735F718E1"/>
                </w:placeholder>
                <w:showingPlcHdr/>
                <w:date w:fullDate="2025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16094" w:rsidRPr="00A836C3">
                  <w:rPr>
                    <w:rStyle w:val="PlaceholderText"/>
                  </w:rPr>
                  <w:t xml:space="preserve"> </w:t>
                </w:r>
                <w:r w:rsidR="00373314">
                  <w:rPr>
                    <w:rStyle w:val="PlaceholderText"/>
                  </w:rPr>
                  <w:t>*</w:t>
                </w:r>
                <w:r w:rsidR="00B16094">
                  <w:rPr>
                    <w:rStyle w:val="PlaceholderText"/>
                  </w:rPr>
                  <w:t>meeting date</w:t>
                </w:r>
              </w:sdtContent>
            </w:sdt>
          </w:p>
          <w:p w14:paraId="35AC65BF" w14:textId="77777777" w:rsidR="00136508" w:rsidRPr="00287645" w:rsidRDefault="00AD4EBE" w:rsidP="001719B0">
            <w:pPr>
              <w:tabs>
                <w:tab w:val="right" w:pos="7591"/>
              </w:tabs>
              <w:ind w:left="138"/>
            </w:pPr>
            <w:r w:rsidRPr="00287645">
              <w:t xml:space="preserve">8:00 Call to Order – Sergeant at Arms </w:t>
            </w:r>
            <w:r w:rsidRPr="00287645">
              <w:tab/>
            </w:r>
            <w:sdt>
              <w:sdtPr>
                <w:rPr>
                  <w:b/>
                  <w:bCs/>
                </w:rPr>
                <w:id w:val="-1884549844"/>
                <w:placeholder>
                  <w:docPart w:val="A85DCC925FCF41A9AA50809C4E0FE763"/>
                </w:placeholder>
                <w:showingPlcHdr/>
              </w:sdtPr>
              <w:sdtEndPr>
                <w:rPr>
                  <w:b w:val="0"/>
                  <w:bCs w:val="0"/>
                </w:rPr>
              </w:sdtEndPr>
              <w:sdtContent>
                <w:r w:rsidR="00373314" w:rsidRPr="00592761">
                  <w:rPr>
                    <w:b/>
                    <w:bCs/>
                  </w:rPr>
                  <w:t>*</w:t>
                </w:r>
                <w:r w:rsidR="00B16094" w:rsidRPr="00592761">
                  <w:rPr>
                    <w:rStyle w:val="PlaceholderText"/>
                    <w:b/>
                    <w:bCs/>
                  </w:rPr>
                  <w:t>Sergeant at Arms</w:t>
                </w:r>
              </w:sdtContent>
            </w:sdt>
          </w:p>
          <w:p w14:paraId="31C82F3F" w14:textId="77777777" w:rsidR="00136508" w:rsidRPr="00287645" w:rsidRDefault="00AD4EBE">
            <w:pPr>
              <w:spacing w:after="52"/>
              <w:ind w:left="721"/>
            </w:pPr>
            <w:r w:rsidRPr="00287645">
              <w:t xml:space="preserve">Club Mission, Introduce Presiding Officer  </w:t>
            </w:r>
          </w:p>
          <w:p w14:paraId="67C95C13" w14:textId="77777777" w:rsidR="00136508" w:rsidRPr="00287645" w:rsidRDefault="00AD4EBE" w:rsidP="001719B0">
            <w:pPr>
              <w:tabs>
                <w:tab w:val="right" w:pos="7591"/>
              </w:tabs>
              <w:ind w:left="138"/>
            </w:pPr>
            <w:r w:rsidRPr="00287645">
              <w:t>8:0</w:t>
            </w:r>
            <w:r w:rsidR="00713F31" w:rsidRPr="00287645">
              <w:t>3</w:t>
            </w:r>
            <w:r w:rsidRPr="00287645">
              <w:t xml:space="preserve"> Presiding Officer </w:t>
            </w:r>
            <w:r w:rsidRPr="00287645">
              <w:tab/>
            </w:r>
            <w:sdt>
              <w:sdtPr>
                <w:rPr>
                  <w:b/>
                  <w:bCs/>
                </w:rPr>
                <w:id w:val="-64880994"/>
                <w:placeholder>
                  <w:docPart w:val="AEB5519ACE034F6191C70F4C7EA2D1D8"/>
                </w:placeholder>
                <w:showingPlcHdr/>
              </w:sdtPr>
              <w:sdtContent>
                <w:r w:rsidR="00373314" w:rsidRPr="00592761">
                  <w:rPr>
                    <w:b/>
                    <w:bCs/>
                  </w:rPr>
                  <w:t>*</w:t>
                </w:r>
                <w:r w:rsidR="00B16094" w:rsidRPr="00592761">
                  <w:rPr>
                    <w:rStyle w:val="PlaceholderText"/>
                    <w:b/>
                    <w:bCs/>
                  </w:rPr>
                  <w:t>Presiding Officer</w:t>
                </w:r>
              </w:sdtContent>
            </w:sdt>
          </w:p>
          <w:p w14:paraId="32DE3D17" w14:textId="77777777" w:rsidR="00136508" w:rsidRDefault="00AD4EBE" w:rsidP="00FA2B01">
            <w:pPr>
              <w:spacing w:after="52"/>
              <w:ind w:left="751"/>
            </w:pPr>
            <w:r w:rsidRPr="00287645">
              <w:t>Introduce Guests, Announcements</w:t>
            </w:r>
          </w:p>
          <w:p w14:paraId="12DA5C52" w14:textId="77777777" w:rsidR="00136508" w:rsidRPr="00287645" w:rsidRDefault="00AD4EBE" w:rsidP="001719B0">
            <w:pPr>
              <w:tabs>
                <w:tab w:val="right" w:pos="7591"/>
              </w:tabs>
              <w:ind w:left="138"/>
            </w:pPr>
            <w:r w:rsidRPr="00287645">
              <w:t>8:0</w:t>
            </w:r>
            <w:r w:rsidR="00036416">
              <w:t>5</w:t>
            </w:r>
            <w:r w:rsidRPr="00287645">
              <w:t xml:space="preserve"> Meeting Opening by Toastmaster of the Day </w:t>
            </w:r>
            <w:r w:rsidR="00177888" w:rsidRPr="00287645">
              <w:tab/>
            </w:r>
            <w:sdt>
              <w:sdtPr>
                <w:rPr>
                  <w:b/>
                  <w:bCs/>
                </w:rPr>
                <w:id w:val="-1713800825"/>
                <w:placeholder>
                  <w:docPart w:val="EB81751CB2DC4D98B006ED94E6FF71BE"/>
                </w:placeholder>
                <w:showingPlcHdr/>
              </w:sdtPr>
              <w:sdtContent>
                <w:r w:rsidR="00373314" w:rsidRPr="00592761">
                  <w:rPr>
                    <w:b/>
                    <w:bCs/>
                  </w:rPr>
                  <w:t>*</w:t>
                </w:r>
                <w:r w:rsidR="00B16094" w:rsidRPr="00592761">
                  <w:rPr>
                    <w:b/>
                    <w:bCs/>
                  </w:rPr>
                  <w:t>Toastmaster</w:t>
                </w:r>
              </w:sdtContent>
            </w:sdt>
          </w:p>
          <w:p w14:paraId="5E147BC5" w14:textId="77777777" w:rsidR="00F32445" w:rsidRPr="00B16094" w:rsidRDefault="00AD4EBE" w:rsidP="00C11508">
            <w:pPr>
              <w:tabs>
                <w:tab w:val="left" w:pos="3466"/>
              </w:tabs>
              <w:spacing w:after="52"/>
              <w:ind w:left="48"/>
              <w:jc w:val="center"/>
              <w:rPr>
                <w:b/>
                <w:bCs/>
                <w:iCs/>
                <w:color w:val="000000" w:themeColor="text1"/>
              </w:rPr>
            </w:pPr>
            <w:r w:rsidRPr="00287645">
              <w:t>Introduce</w:t>
            </w:r>
            <w:r w:rsidR="00996B6A">
              <w:t xml:space="preserve"> </w:t>
            </w:r>
            <w:r w:rsidR="007465CC">
              <w:t>–</w:t>
            </w:r>
            <w:r w:rsidR="00FC3B1D" w:rsidRPr="00287645">
              <w:t xml:space="preserve"> </w:t>
            </w:r>
            <w:r w:rsidRPr="00287645">
              <w:t>Timer</w:t>
            </w:r>
            <w:r w:rsidR="00996B6A">
              <w:t>:</w:t>
            </w:r>
            <w:r w:rsidR="007465CC">
              <w:t xml:space="preserve"> </w:t>
            </w:r>
            <w:sdt>
              <w:sdtPr>
                <w:id w:val="1051423504"/>
                <w:placeholder>
                  <w:docPart w:val="D29908A9B5A84F74BE857412AFFD3B8D"/>
                </w:placeholder>
                <w:showingPlcHdr/>
              </w:sdtPr>
              <w:sdtContent>
                <w:r w:rsidR="00481DB8">
                  <w:t>*T</w:t>
                </w:r>
                <w:r w:rsidR="00B16094">
                  <w:t>imer</w:t>
                </w:r>
              </w:sdtContent>
            </w:sdt>
            <w:r w:rsidR="00713F31" w:rsidRPr="00287645">
              <w:rPr>
                <w:b/>
                <w:i/>
              </w:rPr>
              <w:tab/>
            </w:r>
            <w:r w:rsidRPr="00287645">
              <w:t xml:space="preserve">Vote </w:t>
            </w:r>
            <w:r w:rsidR="00713F31" w:rsidRPr="00287645">
              <w:t>Counter:</w:t>
            </w:r>
            <w:r w:rsidR="00D43F6E" w:rsidRPr="00287645">
              <w:rPr>
                <w:i/>
                <w:color w:val="FF0000"/>
              </w:rPr>
              <w:t xml:space="preserve"> </w:t>
            </w:r>
            <w:sdt>
              <w:sdtPr>
                <w:rPr>
                  <w:b/>
                  <w:bCs/>
                  <w:iCs/>
                  <w:color w:val="000000" w:themeColor="text1"/>
                </w:rPr>
                <w:id w:val="580337016"/>
                <w:placeholder>
                  <w:docPart w:val="1282B3B9FF9D41178CAF7596A6C210E7"/>
                </w:placeholder>
                <w:showingPlcHdr/>
              </w:sdtPr>
              <w:sdtContent>
                <w:r w:rsidR="00373314" w:rsidRPr="00592761">
                  <w:rPr>
                    <w:b/>
                    <w:bCs/>
                    <w:iCs/>
                    <w:color w:val="000000" w:themeColor="text1"/>
                  </w:rPr>
                  <w:t>*</w:t>
                </w:r>
                <w:r w:rsidR="00B16094" w:rsidRPr="00592761">
                  <w:rPr>
                    <w:b/>
                    <w:bCs/>
                    <w:iCs/>
                    <w:color w:val="000000" w:themeColor="text1"/>
                  </w:rPr>
                  <w:t>Vote Counter</w:t>
                </w:r>
              </w:sdtContent>
            </w:sdt>
          </w:p>
          <w:p w14:paraId="52DD276E" w14:textId="77777777" w:rsidR="00136508" w:rsidRPr="00287645" w:rsidRDefault="00AD4EBE" w:rsidP="001719B0">
            <w:pPr>
              <w:ind w:left="481"/>
            </w:pPr>
            <w:r w:rsidRPr="00287645">
              <w:rPr>
                <w:b/>
                <w:i/>
              </w:rPr>
              <w:t>Four-Minute Quartet</w:t>
            </w:r>
          </w:p>
          <w:p w14:paraId="093E9243" w14:textId="77777777" w:rsidR="00136508" w:rsidRPr="00592761" w:rsidRDefault="00AD4EBE" w:rsidP="00A64DCA">
            <w:pPr>
              <w:tabs>
                <w:tab w:val="center" w:pos="1673"/>
                <w:tab w:val="right" w:pos="6353"/>
              </w:tabs>
              <w:ind w:left="773"/>
              <w:rPr>
                <w:b/>
                <w:bCs/>
              </w:rPr>
            </w:pPr>
            <w:r w:rsidRPr="00287645">
              <w:tab/>
              <w:t>Word of the Day</w:t>
            </w:r>
            <w:r w:rsidRPr="00287645">
              <w:tab/>
            </w:r>
            <w:sdt>
              <w:sdtPr>
                <w:rPr>
                  <w:b/>
                  <w:bCs/>
                </w:rPr>
                <w:id w:val="-885261733"/>
                <w:placeholder>
                  <w:docPart w:val="502B8F5E8727464F8BCE0B070854FB79"/>
                </w:placeholder>
                <w:showingPlcHdr/>
              </w:sdtPr>
              <w:sdtContent>
                <w:r w:rsidR="00373314" w:rsidRPr="00592761">
                  <w:rPr>
                    <w:b/>
                    <w:bCs/>
                  </w:rPr>
                  <w:t>*</w:t>
                </w:r>
                <w:r w:rsidR="00B16094" w:rsidRPr="00592761">
                  <w:rPr>
                    <w:rStyle w:val="PlaceholderText"/>
                    <w:b/>
                    <w:bCs/>
                  </w:rPr>
                  <w:t>Word of day</w:t>
                </w:r>
              </w:sdtContent>
            </w:sdt>
          </w:p>
          <w:p w14:paraId="407DCC03" w14:textId="77777777" w:rsidR="00136508" w:rsidRPr="00287645" w:rsidRDefault="00A64DCA" w:rsidP="00A64DCA">
            <w:pPr>
              <w:tabs>
                <w:tab w:val="center" w:pos="1493"/>
                <w:tab w:val="right" w:pos="6353"/>
              </w:tabs>
              <w:ind w:left="773"/>
            </w:pPr>
            <w:r w:rsidRPr="00287645">
              <w:tab/>
              <w:t>Philosophe</w:t>
            </w:r>
            <w:r w:rsidR="006829E6" w:rsidRPr="00287645">
              <w:t>r</w:t>
            </w:r>
            <w:r w:rsidRPr="00287645">
              <w:rPr>
                <w:b/>
              </w:rPr>
              <w:t xml:space="preserve"> </w:t>
            </w:r>
            <w:r w:rsidRPr="00287645">
              <w:rPr>
                <w:b/>
              </w:rPr>
              <w:tab/>
            </w:r>
            <w:sdt>
              <w:sdtPr>
                <w:rPr>
                  <w:b/>
                </w:rPr>
                <w:id w:val="-1870126332"/>
                <w:placeholder>
                  <w:docPart w:val="A474E258A8A24AA7ACAD180C6B835E70"/>
                </w:placeholder>
                <w:showingPlcHdr/>
              </w:sdtPr>
              <w:sdtContent>
                <w:r w:rsidR="00373314" w:rsidRPr="000F5EB6">
                  <w:rPr>
                    <w:bCs/>
                  </w:rPr>
                  <w:t>*</w:t>
                </w:r>
                <w:r w:rsidR="00373314" w:rsidRPr="000F5EB6">
                  <w:rPr>
                    <w:rStyle w:val="PlaceholderText"/>
                    <w:bCs/>
                  </w:rPr>
                  <w:t>Philosopher</w:t>
                </w:r>
              </w:sdtContent>
            </w:sdt>
          </w:p>
          <w:p w14:paraId="3508675B" w14:textId="77777777" w:rsidR="00A64DCA" w:rsidRPr="00287645" w:rsidRDefault="00A64DCA" w:rsidP="001719B0">
            <w:pPr>
              <w:tabs>
                <w:tab w:val="left" w:pos="953"/>
                <w:tab w:val="right" w:pos="6353"/>
              </w:tabs>
              <w:ind w:left="773"/>
              <w:rPr>
                <w:b/>
              </w:rPr>
            </w:pPr>
            <w:r w:rsidRPr="00287645">
              <w:tab/>
              <w:t>One-Minute Toastmaster</w:t>
            </w:r>
            <w:r w:rsidRPr="00287645">
              <w:rPr>
                <w:b/>
              </w:rPr>
              <w:t xml:space="preserve"> </w:t>
            </w:r>
            <w:r w:rsidRPr="00287645">
              <w:rPr>
                <w:b/>
              </w:rPr>
              <w:tab/>
            </w:r>
            <w:sdt>
              <w:sdtPr>
                <w:rPr>
                  <w:b/>
                </w:rPr>
                <w:id w:val="-869295340"/>
                <w:placeholder>
                  <w:docPart w:val="C7C66E7E3A904859AA94F54300B646AF"/>
                </w:placeholder>
                <w:showingPlcHdr/>
              </w:sdtPr>
              <w:sdtContent>
                <w:r w:rsidR="00373314" w:rsidRPr="000F5EB6">
                  <w:rPr>
                    <w:bCs/>
                  </w:rPr>
                  <w:t>*</w:t>
                </w:r>
                <w:r w:rsidR="00373314" w:rsidRPr="000F5EB6">
                  <w:rPr>
                    <w:rStyle w:val="PlaceholderText"/>
                    <w:bCs/>
                  </w:rPr>
                  <w:t>1 min TM</w:t>
                </w:r>
              </w:sdtContent>
            </w:sdt>
          </w:p>
          <w:p w14:paraId="1E71E6DA" w14:textId="77777777" w:rsidR="00F32445" w:rsidRPr="00592761" w:rsidRDefault="00260D71" w:rsidP="00A64DCA">
            <w:pPr>
              <w:tabs>
                <w:tab w:val="center" w:pos="1493"/>
                <w:tab w:val="right" w:pos="6353"/>
              </w:tabs>
              <w:ind w:left="773"/>
              <w:rPr>
                <w:b/>
                <w:bCs/>
              </w:rPr>
            </w:pPr>
            <w:r w:rsidRPr="00287645">
              <w:tab/>
            </w:r>
            <w:r w:rsidR="00126744" w:rsidRPr="00287645">
              <w:t>Joke</w:t>
            </w:r>
            <w:r w:rsidR="00BD1097" w:rsidRPr="00287645">
              <w:t xml:space="preserve"> </w:t>
            </w:r>
            <w:r w:rsidR="008D31A0">
              <w:t>M</w:t>
            </w:r>
            <w:r w:rsidR="00126744" w:rsidRPr="00287645">
              <w:t xml:space="preserve">aster </w:t>
            </w:r>
            <w:r w:rsidR="00A64DCA" w:rsidRPr="00287645">
              <w:tab/>
            </w:r>
            <w:sdt>
              <w:sdtPr>
                <w:rPr>
                  <w:b/>
                  <w:bCs/>
                </w:rPr>
                <w:id w:val="2042623342"/>
                <w:placeholder>
                  <w:docPart w:val="4B8B38731B544808B4266C1431C784D3"/>
                </w:placeholder>
                <w:showingPlcHdr/>
              </w:sdtPr>
              <w:sdtContent>
                <w:r w:rsidR="00481DB8" w:rsidRPr="00592761">
                  <w:rPr>
                    <w:rStyle w:val="PlaceholderText"/>
                    <w:b/>
                    <w:bCs/>
                  </w:rPr>
                  <w:t>*Joke Master</w:t>
                </w:r>
              </w:sdtContent>
            </w:sdt>
          </w:p>
          <w:p w14:paraId="12B1F60A" w14:textId="77777777" w:rsidR="00713F31" w:rsidRPr="00287645" w:rsidRDefault="00713F31" w:rsidP="00D43F6E">
            <w:pPr>
              <w:tabs>
                <w:tab w:val="right" w:pos="7591"/>
              </w:tabs>
              <w:spacing w:before="32" w:after="38"/>
              <w:ind w:left="144"/>
            </w:pPr>
            <w:proofErr w:type="gramStart"/>
            <w:r w:rsidRPr="00287645">
              <w:t>8:</w:t>
            </w:r>
            <w:r w:rsidR="001719B0" w:rsidRPr="00287645">
              <w:t>15</w:t>
            </w:r>
            <w:r w:rsidRPr="00287645">
              <w:t xml:space="preserve">  </w:t>
            </w:r>
            <w:r w:rsidRPr="00287645">
              <w:rPr>
                <w:b/>
                <w:i/>
              </w:rPr>
              <w:t>Table</w:t>
            </w:r>
            <w:proofErr w:type="gramEnd"/>
            <w:r w:rsidRPr="00287645">
              <w:rPr>
                <w:b/>
                <w:i/>
              </w:rPr>
              <w:t xml:space="preserve"> Topics Session</w:t>
            </w:r>
            <w:r w:rsidRPr="00287645">
              <w:rPr>
                <w:b/>
              </w:rPr>
              <w:t xml:space="preserve"> – Table Topics</w:t>
            </w:r>
            <w:r w:rsidR="00B22F88" w:rsidRPr="00287645">
              <w:rPr>
                <w:b/>
              </w:rPr>
              <w:t xml:space="preserve"> Master</w:t>
            </w:r>
            <w:r w:rsidR="00260D71" w:rsidRPr="00287645">
              <w:rPr>
                <w:b/>
              </w:rPr>
              <w:tab/>
            </w:r>
            <w:sdt>
              <w:sdtPr>
                <w:rPr>
                  <w:b/>
                </w:rPr>
                <w:id w:val="-1816025269"/>
                <w:placeholder>
                  <w:docPart w:val="FC710D9B129C46CDABC69A317372DA59"/>
                </w:placeholder>
                <w:showingPlcHdr/>
              </w:sdtPr>
              <w:sdtContent>
                <w:r w:rsidR="00373314">
                  <w:rPr>
                    <w:rStyle w:val="PlaceholderText"/>
                  </w:rPr>
                  <w:t>*TT Mast</w:t>
                </w:r>
              </w:sdtContent>
            </w:sdt>
          </w:p>
          <w:p w14:paraId="5038A3FD" w14:textId="77777777" w:rsidR="00136508" w:rsidRPr="00287645" w:rsidRDefault="00C11508">
            <w:pPr>
              <w:ind w:left="947"/>
            </w:pPr>
            <w:r>
              <w:rPr>
                <w:i/>
              </w:rPr>
              <w:t xml:space="preserve">Timer: </w:t>
            </w:r>
            <w:r w:rsidR="00F21B49">
              <w:rPr>
                <w:i/>
              </w:rPr>
              <w:t xml:space="preserve">Explain </w:t>
            </w:r>
            <w:r w:rsidR="00AD4EBE" w:rsidRPr="00287645">
              <w:rPr>
                <w:i/>
              </w:rPr>
              <w:t xml:space="preserve">Table Topics timing 1-2 minutes </w:t>
            </w:r>
          </w:p>
          <w:p w14:paraId="27F81041" w14:textId="77777777" w:rsidR="00136508" w:rsidRPr="00F21B49" w:rsidRDefault="00AD4EBE">
            <w:pPr>
              <w:spacing w:after="98"/>
              <w:ind w:left="947"/>
              <w:rPr>
                <w:bCs/>
                <w:i/>
              </w:rPr>
            </w:pPr>
            <w:r w:rsidRPr="00F21B49">
              <w:rPr>
                <w:bCs/>
                <w:i/>
              </w:rPr>
              <w:t>Timer Report &amp; Vote for Best Table Topic</w:t>
            </w:r>
          </w:p>
          <w:p w14:paraId="7294644D" w14:textId="77777777" w:rsidR="00136508" w:rsidRPr="00287645" w:rsidRDefault="00C11508" w:rsidP="002E401E">
            <w:pPr>
              <w:tabs>
                <w:tab w:val="right" w:pos="7591"/>
              </w:tabs>
              <w:spacing w:before="32" w:after="38"/>
              <w:ind w:left="144"/>
              <w:jc w:val="center"/>
            </w:pPr>
            <w:r>
              <w:t>8:50</w:t>
            </w:r>
            <w:r w:rsidRPr="00287645">
              <w:t xml:space="preserve">  </w:t>
            </w:r>
            <w:r w:rsidR="00AD4EBE" w:rsidRPr="00287645">
              <w:rPr>
                <w:b/>
              </w:rPr>
              <w:t>Break</w:t>
            </w:r>
          </w:p>
          <w:p w14:paraId="41D8E43F" w14:textId="77777777" w:rsidR="001719B0" w:rsidRPr="00287645" w:rsidRDefault="00AD4EBE" w:rsidP="001719B0">
            <w:pPr>
              <w:tabs>
                <w:tab w:val="right" w:pos="7591"/>
              </w:tabs>
              <w:ind w:left="121"/>
              <w:rPr>
                <w:b/>
              </w:rPr>
            </w:pPr>
            <w:proofErr w:type="gramStart"/>
            <w:r w:rsidRPr="00287645">
              <w:t xml:space="preserve">9:00 </w:t>
            </w:r>
            <w:r w:rsidR="001719B0" w:rsidRPr="00287645">
              <w:t xml:space="preserve"> </w:t>
            </w:r>
            <w:r w:rsidRPr="00D00779">
              <w:rPr>
                <w:b/>
                <w:i/>
              </w:rPr>
              <w:t>Prepared</w:t>
            </w:r>
            <w:proofErr w:type="gramEnd"/>
            <w:r w:rsidRPr="00D00779">
              <w:rPr>
                <w:b/>
                <w:i/>
              </w:rPr>
              <w:t xml:space="preserve"> Speeches Session</w:t>
            </w:r>
            <w:r w:rsidR="00D00779">
              <w:rPr>
                <w:b/>
                <w:i/>
              </w:rPr>
              <w:t xml:space="preserve"> -</w:t>
            </w:r>
            <w:r w:rsidRPr="00D00779">
              <w:rPr>
                <w:b/>
              </w:rPr>
              <w:t xml:space="preserve"> Toastmaster of the Day</w:t>
            </w:r>
            <w:r w:rsidR="002E401E">
              <w:rPr>
                <w:b/>
              </w:rPr>
              <w:tab/>
            </w:r>
            <w:sdt>
              <w:sdtPr>
                <w:rPr>
                  <w:b/>
                </w:rPr>
                <w:id w:val="-1234544358"/>
                <w:placeholder>
                  <w:docPart w:val="7E0965A9C9CA4DB79C78ECCF62E9D4A2"/>
                </w:placeholder>
                <w:showingPlcHdr/>
              </w:sdtPr>
              <w:sdtContent>
                <w:r w:rsidR="00373314" w:rsidRPr="000F5EB6">
                  <w:rPr>
                    <w:b/>
                    <w:bCs/>
                  </w:rPr>
                  <w:t>*Toastmaster</w:t>
                </w:r>
              </w:sdtContent>
            </w:sdt>
          </w:p>
          <w:p w14:paraId="38B90B8B" w14:textId="77777777" w:rsidR="00136508" w:rsidRPr="00287645" w:rsidRDefault="00D00779" w:rsidP="001719B0">
            <w:pPr>
              <w:ind w:left="947"/>
              <w:rPr>
                <w:i/>
              </w:rPr>
            </w:pPr>
            <w:r>
              <w:rPr>
                <w:i/>
              </w:rPr>
              <w:t xml:space="preserve">Timer:  Explain </w:t>
            </w:r>
            <w:r w:rsidR="00AD4EBE" w:rsidRPr="00287645">
              <w:rPr>
                <w:i/>
              </w:rPr>
              <w:t xml:space="preserve">Timing as shown below </w:t>
            </w:r>
            <w:r w:rsidR="001719B0" w:rsidRPr="00287645">
              <w:rPr>
                <w:i/>
              </w:rPr>
              <w:t>for each</w:t>
            </w:r>
            <w:r w:rsidR="00AD4EBE" w:rsidRPr="00287645">
              <w:rPr>
                <w:i/>
              </w:rPr>
              <w:t xml:space="preserve"> speaker </w:t>
            </w:r>
          </w:p>
          <w:p w14:paraId="2DFCB85A" w14:textId="77777777" w:rsidR="002E401E" w:rsidRPr="003F2989" w:rsidRDefault="002E401E" w:rsidP="002E401E">
            <w:pPr>
              <w:tabs>
                <w:tab w:val="right" w:pos="7515"/>
              </w:tabs>
              <w:spacing w:line="240" w:lineRule="auto"/>
              <w:ind w:left="1125" w:hanging="630"/>
              <w:rPr>
                <w:b/>
                <w:szCs w:val="22"/>
              </w:rPr>
            </w:pPr>
            <w:r w:rsidRPr="00287645">
              <w:rPr>
                <w:b/>
                <w:color w:val="auto"/>
              </w:rPr>
              <w:t xml:space="preserve">Speaker </w:t>
            </w:r>
            <w:r>
              <w:rPr>
                <w:b/>
                <w:color w:val="auto"/>
              </w:rPr>
              <w:t>1</w:t>
            </w:r>
            <w:r w:rsidRPr="00287645">
              <w:rPr>
                <w:b/>
                <w:color w:val="auto"/>
              </w:rPr>
              <w:t xml:space="preserve"> –</w:t>
            </w:r>
            <w:r w:rsidR="0035478E">
              <w:rPr>
                <w:b/>
                <w:color w:val="auto"/>
              </w:rPr>
              <w:t xml:space="preserve"> Title:</w:t>
            </w:r>
            <w:r w:rsidR="00B70001">
              <w:rPr>
                <w:b/>
                <w:color w:val="auto"/>
              </w:rPr>
              <w:t xml:space="preserve"> </w:t>
            </w:r>
            <w:sdt>
              <w:sdtPr>
                <w:rPr>
                  <w:b/>
                  <w:color w:val="auto"/>
                </w:rPr>
                <w:id w:val="1937640672"/>
                <w:placeholder>
                  <w:docPart w:val="9ED7B43120834ED5AA6BE94E172486B2"/>
                </w:placeholder>
                <w:showingPlcHdr/>
              </w:sdtPr>
              <w:sdtContent>
                <w:r w:rsidR="00B70001">
                  <w:rPr>
                    <w:b/>
                    <w:color w:val="auto"/>
                  </w:rPr>
                  <w:t>*</w:t>
                </w:r>
                <w:r w:rsidR="00B70001">
                  <w:rPr>
                    <w:rStyle w:val="PlaceholderText"/>
                  </w:rPr>
                  <w:t>Title</w:t>
                </w:r>
              </w:sdtContent>
            </w:sdt>
            <w:r>
              <w:rPr>
                <w:bCs/>
                <w:szCs w:val="22"/>
              </w:rPr>
              <w:tab/>
            </w:r>
            <w:sdt>
              <w:sdtPr>
                <w:rPr>
                  <w:b/>
                  <w:szCs w:val="22"/>
                </w:rPr>
                <w:id w:val="1612236560"/>
                <w:placeholder>
                  <w:docPart w:val="DE6D876D64914B89837F81EAA2AEF5CA"/>
                </w:placeholder>
                <w:showingPlcHdr/>
              </w:sdtPr>
              <w:sdtContent>
                <w:r w:rsidR="00373314" w:rsidRPr="003F2989">
                  <w:rPr>
                    <w:rStyle w:val="PlaceholderText"/>
                    <w:b/>
                  </w:rPr>
                  <w:t>*Speaker 1</w:t>
                </w:r>
              </w:sdtContent>
            </w:sdt>
          </w:p>
          <w:p w14:paraId="53391AE7" w14:textId="77777777" w:rsidR="002E401E" w:rsidRPr="00F42C95" w:rsidRDefault="00CF7E45" w:rsidP="002E401E">
            <w:pPr>
              <w:tabs>
                <w:tab w:val="right" w:pos="7515"/>
              </w:tabs>
              <w:spacing w:line="240" w:lineRule="auto"/>
              <w:ind w:left="1125" w:hanging="63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        </w:t>
            </w:r>
            <w:sdt>
              <w:sdtPr>
                <w:rPr>
                  <w:bCs/>
                  <w:color w:val="auto"/>
                </w:rPr>
                <w:id w:val="-855490551"/>
                <w:placeholder>
                  <w:docPart w:val="93482FFB49EB43E8BB7D1578E45F2799"/>
                </w:placeholder>
                <w:showingPlcHdr/>
              </w:sdtPr>
              <w:sdtContent>
                <w:r w:rsidR="00B70001">
                  <w:rPr>
                    <w:bCs/>
                    <w:color w:val="auto"/>
                  </w:rPr>
                  <w:t>*Min</w:t>
                </w:r>
              </w:sdtContent>
            </w:sdt>
            <w:r w:rsidR="002E401E" w:rsidRPr="00CF7E45">
              <w:rPr>
                <w:b/>
                <w:color w:val="auto"/>
              </w:rPr>
              <w:t xml:space="preserve"> min</w:t>
            </w:r>
            <w:r w:rsidR="0035478E">
              <w:rPr>
                <w:b/>
                <w:color w:val="auto"/>
              </w:rPr>
              <w:t xml:space="preserve">. </w:t>
            </w:r>
            <w:r w:rsidR="002E401E">
              <w:rPr>
                <w:bCs/>
                <w:color w:val="auto"/>
              </w:rPr>
              <w:t>Path</w:t>
            </w:r>
            <w:r w:rsidR="0035478E">
              <w:rPr>
                <w:bCs/>
                <w:color w:val="auto"/>
              </w:rPr>
              <w:t>:</w:t>
            </w:r>
            <w:r w:rsidR="00B70001">
              <w:rPr>
                <w:bCs/>
                <w:color w:val="auto"/>
              </w:rPr>
              <w:t xml:space="preserve"> </w:t>
            </w:r>
            <w:sdt>
              <w:sdtPr>
                <w:rPr>
                  <w:bCs/>
                  <w:color w:val="auto"/>
                </w:rPr>
                <w:id w:val="1151251589"/>
                <w:placeholder>
                  <w:docPart w:val="BB8536718E0A4C818C48A6ED7AB41AC8"/>
                </w:placeholder>
                <w:showingPlcHdr/>
              </w:sdtPr>
              <w:sdtContent>
                <w:r w:rsidR="00B70001">
                  <w:rPr>
                    <w:bCs/>
                    <w:color w:val="auto"/>
                  </w:rPr>
                  <w:t>*</w:t>
                </w:r>
                <w:r w:rsidR="00B70001">
                  <w:rPr>
                    <w:rStyle w:val="PlaceholderText"/>
                  </w:rPr>
                  <w:t>Path</w:t>
                </w:r>
              </w:sdtContent>
            </w:sdt>
          </w:p>
          <w:p w14:paraId="50C9F153" w14:textId="77777777" w:rsidR="002E401E" w:rsidRPr="007D7DC7" w:rsidRDefault="002E401E" w:rsidP="002F2187">
            <w:pPr>
              <w:tabs>
                <w:tab w:val="center" w:pos="1366"/>
                <w:tab w:val="right" w:pos="7515"/>
              </w:tabs>
              <w:spacing w:line="240" w:lineRule="auto"/>
              <w:ind w:left="1035" w:hanging="540"/>
              <w:rPr>
                <w:b/>
                <w:color w:val="auto"/>
                <w:sz w:val="8"/>
                <w:szCs w:val="8"/>
              </w:rPr>
            </w:pPr>
          </w:p>
          <w:p w14:paraId="6E3BDC16" w14:textId="77777777" w:rsidR="001D00E0" w:rsidRDefault="001D00E0" w:rsidP="001D00E0">
            <w:pPr>
              <w:tabs>
                <w:tab w:val="right" w:pos="7515"/>
              </w:tabs>
              <w:spacing w:line="240" w:lineRule="auto"/>
              <w:ind w:left="1125" w:hanging="630"/>
              <w:rPr>
                <w:bCs/>
                <w:szCs w:val="22"/>
              </w:rPr>
            </w:pPr>
            <w:r w:rsidRPr="00287645">
              <w:rPr>
                <w:b/>
                <w:color w:val="auto"/>
              </w:rPr>
              <w:t xml:space="preserve">Speaker </w:t>
            </w:r>
            <w:r>
              <w:rPr>
                <w:b/>
                <w:color w:val="auto"/>
              </w:rPr>
              <w:t>2</w:t>
            </w:r>
            <w:r w:rsidRPr="00287645">
              <w:rPr>
                <w:b/>
                <w:color w:val="auto"/>
              </w:rPr>
              <w:t xml:space="preserve"> –</w:t>
            </w:r>
            <w:r>
              <w:rPr>
                <w:b/>
                <w:color w:val="auto"/>
              </w:rPr>
              <w:t xml:space="preserve"> Title:</w:t>
            </w:r>
            <w:r w:rsidR="00FA75AF">
              <w:rPr>
                <w:b/>
                <w:color w:val="auto"/>
              </w:rPr>
              <w:t xml:space="preserve"> </w:t>
            </w:r>
            <w:sdt>
              <w:sdtPr>
                <w:rPr>
                  <w:b/>
                  <w:color w:val="auto"/>
                </w:rPr>
                <w:id w:val="462553908"/>
                <w:placeholder>
                  <w:docPart w:val="CBFBF1033AF84C318210B7A933BBF2A4"/>
                </w:placeholder>
                <w:showingPlcHdr/>
              </w:sdtPr>
              <w:sdtContent>
                <w:r w:rsidR="00FA75AF">
                  <w:rPr>
                    <w:rStyle w:val="PlaceholderText"/>
                  </w:rPr>
                  <w:t>*Title</w:t>
                </w:r>
              </w:sdtContent>
            </w:sdt>
            <w:r>
              <w:rPr>
                <w:bCs/>
                <w:szCs w:val="22"/>
              </w:rPr>
              <w:tab/>
            </w:r>
            <w:sdt>
              <w:sdtPr>
                <w:rPr>
                  <w:b/>
                  <w:szCs w:val="22"/>
                </w:rPr>
                <w:id w:val="-1215423550"/>
                <w:placeholder>
                  <w:docPart w:val="FDE6A91972804D3397EFB3E97D4330BD"/>
                </w:placeholder>
                <w:showingPlcHdr/>
              </w:sdtPr>
              <w:sdtEndPr>
                <w:rPr>
                  <w:b w:val="0"/>
                  <w:bCs/>
                </w:rPr>
              </w:sdtEndPr>
              <w:sdtContent>
                <w:r w:rsidR="00373314" w:rsidRPr="003F2989">
                  <w:rPr>
                    <w:b/>
                    <w:szCs w:val="22"/>
                  </w:rPr>
                  <w:t>*Speaker 2</w:t>
                </w:r>
              </w:sdtContent>
            </w:sdt>
          </w:p>
          <w:p w14:paraId="09771728" w14:textId="77777777" w:rsidR="001D00E0" w:rsidRPr="00F42C95" w:rsidRDefault="001D00E0" w:rsidP="001D00E0">
            <w:pPr>
              <w:tabs>
                <w:tab w:val="right" w:pos="7515"/>
              </w:tabs>
              <w:spacing w:line="240" w:lineRule="auto"/>
              <w:ind w:left="1125" w:hanging="63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        </w:t>
            </w:r>
            <w:sdt>
              <w:sdtPr>
                <w:rPr>
                  <w:bCs/>
                  <w:color w:val="auto"/>
                </w:rPr>
                <w:id w:val="2026667861"/>
                <w:placeholder>
                  <w:docPart w:val="D77CD3A1237340D8B51DD2AF935F68C3"/>
                </w:placeholder>
                <w:showingPlcHdr/>
              </w:sdtPr>
              <w:sdtContent>
                <w:r w:rsidR="00B70001">
                  <w:rPr>
                    <w:bCs/>
                    <w:color w:val="auto"/>
                  </w:rPr>
                  <w:t>*min</w:t>
                </w:r>
              </w:sdtContent>
            </w:sdt>
            <w:r w:rsidRPr="00CF7E45">
              <w:rPr>
                <w:b/>
                <w:color w:val="auto"/>
              </w:rPr>
              <w:t xml:space="preserve"> min</w:t>
            </w:r>
            <w:r>
              <w:rPr>
                <w:b/>
                <w:color w:val="auto"/>
              </w:rPr>
              <w:t xml:space="preserve">. </w:t>
            </w:r>
            <w:r>
              <w:rPr>
                <w:bCs/>
                <w:color w:val="auto"/>
              </w:rPr>
              <w:t>Path:</w:t>
            </w:r>
            <w:r w:rsidR="007465CC">
              <w:rPr>
                <w:bCs/>
                <w:color w:val="auto"/>
              </w:rPr>
              <w:t xml:space="preserve"> </w:t>
            </w:r>
            <w:sdt>
              <w:sdtPr>
                <w:rPr>
                  <w:bCs/>
                  <w:color w:val="auto"/>
                </w:rPr>
                <w:id w:val="-1645036401"/>
                <w:placeholder>
                  <w:docPart w:val="550685BA58834ECA983D77C45E44C55C"/>
                </w:placeholder>
                <w:showingPlcHdr/>
              </w:sdtPr>
              <w:sdtContent>
                <w:r w:rsidR="00B70001" w:rsidRPr="000F5EB6">
                  <w:rPr>
                    <w:rStyle w:val="PlaceholderText"/>
                    <w:b/>
                    <w:bCs/>
                  </w:rPr>
                  <w:t>*Path</w:t>
                </w:r>
              </w:sdtContent>
            </w:sdt>
          </w:p>
          <w:p w14:paraId="38C00105" w14:textId="77777777" w:rsidR="001D00E0" w:rsidRDefault="001D00E0" w:rsidP="001D00E0">
            <w:pPr>
              <w:tabs>
                <w:tab w:val="right" w:pos="7515"/>
              </w:tabs>
              <w:spacing w:line="240" w:lineRule="auto"/>
              <w:ind w:left="1125" w:hanging="630"/>
              <w:rPr>
                <w:bCs/>
                <w:szCs w:val="22"/>
              </w:rPr>
            </w:pPr>
            <w:r w:rsidRPr="00287645">
              <w:rPr>
                <w:b/>
                <w:color w:val="auto"/>
              </w:rPr>
              <w:t xml:space="preserve">Speaker </w:t>
            </w:r>
            <w:r>
              <w:rPr>
                <w:b/>
                <w:color w:val="auto"/>
              </w:rPr>
              <w:t>3</w:t>
            </w:r>
            <w:r w:rsidRPr="00287645">
              <w:rPr>
                <w:b/>
                <w:color w:val="auto"/>
              </w:rPr>
              <w:t xml:space="preserve"> –</w:t>
            </w:r>
            <w:r>
              <w:rPr>
                <w:b/>
                <w:color w:val="auto"/>
              </w:rPr>
              <w:t xml:space="preserve"> Title:</w:t>
            </w:r>
            <w:r w:rsidR="00FA75AF">
              <w:rPr>
                <w:b/>
                <w:color w:val="auto"/>
              </w:rPr>
              <w:t xml:space="preserve"> </w:t>
            </w:r>
            <w:sdt>
              <w:sdtPr>
                <w:rPr>
                  <w:b/>
                  <w:color w:val="auto"/>
                </w:rPr>
                <w:id w:val="1327933868"/>
                <w:placeholder>
                  <w:docPart w:val="03564EDE47244F74B62B3BC7D9B13738"/>
                </w:placeholder>
                <w:showingPlcHdr/>
              </w:sdtPr>
              <w:sdtContent>
                <w:r w:rsidR="00FA75AF" w:rsidRPr="000F5EB6">
                  <w:rPr>
                    <w:rStyle w:val="PlaceholderText"/>
                    <w:b/>
                    <w:bCs/>
                  </w:rPr>
                  <w:t>*Title</w:t>
                </w:r>
              </w:sdtContent>
            </w:sdt>
            <w:r>
              <w:rPr>
                <w:bCs/>
                <w:szCs w:val="22"/>
              </w:rPr>
              <w:tab/>
            </w:r>
            <w:sdt>
              <w:sdtPr>
                <w:rPr>
                  <w:b/>
                  <w:szCs w:val="22"/>
                </w:rPr>
                <w:id w:val="1250469137"/>
                <w:placeholder>
                  <w:docPart w:val="71EF9A065CC74ED1B7C67586FEEB1DA9"/>
                </w:placeholder>
                <w:showingPlcHdr/>
              </w:sdtPr>
              <w:sdtEndPr>
                <w:rPr>
                  <w:b w:val="0"/>
                  <w:bCs/>
                </w:rPr>
              </w:sdtEndPr>
              <w:sdtContent>
                <w:r w:rsidR="00373314" w:rsidRPr="003F2989">
                  <w:rPr>
                    <w:b/>
                    <w:szCs w:val="22"/>
                  </w:rPr>
                  <w:t>*</w:t>
                </w:r>
                <w:r w:rsidR="00373314" w:rsidRPr="003F2989">
                  <w:rPr>
                    <w:rStyle w:val="PlaceholderText"/>
                    <w:b/>
                  </w:rPr>
                  <w:t>Speaker 3</w:t>
                </w:r>
              </w:sdtContent>
            </w:sdt>
          </w:p>
          <w:p w14:paraId="38F3EC17" w14:textId="77777777" w:rsidR="001D00E0" w:rsidRPr="00F42C95" w:rsidRDefault="001D00E0" w:rsidP="001D00E0">
            <w:pPr>
              <w:tabs>
                <w:tab w:val="right" w:pos="7515"/>
              </w:tabs>
              <w:spacing w:line="240" w:lineRule="auto"/>
              <w:ind w:left="1125" w:hanging="63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        </w:t>
            </w:r>
            <w:sdt>
              <w:sdtPr>
                <w:rPr>
                  <w:bCs/>
                  <w:color w:val="auto"/>
                </w:rPr>
                <w:id w:val="-1777007268"/>
                <w:placeholder>
                  <w:docPart w:val="22C9510830E547F597AFAF72187B0101"/>
                </w:placeholder>
              </w:sdtPr>
              <w:sdtContent>
                <w:r w:rsidR="00B70001">
                  <w:rPr>
                    <w:bCs/>
                    <w:color w:val="auto"/>
                  </w:rPr>
                  <w:t>*</w:t>
                </w:r>
                <w:proofErr w:type="gramStart"/>
                <w:r w:rsidR="00B70001">
                  <w:rPr>
                    <w:bCs/>
                    <w:color w:val="auto"/>
                  </w:rPr>
                  <w:t>min</w:t>
                </w:r>
                <w:proofErr w:type="gramEnd"/>
              </w:sdtContent>
            </w:sdt>
            <w:r w:rsidRPr="00CF7E45">
              <w:rPr>
                <w:b/>
                <w:color w:val="auto"/>
              </w:rPr>
              <w:t xml:space="preserve"> </w:t>
            </w:r>
            <w:proofErr w:type="spellStart"/>
            <w:r w:rsidRPr="00CF7E45">
              <w:rPr>
                <w:b/>
                <w:color w:val="auto"/>
              </w:rPr>
              <w:t>min</w:t>
            </w:r>
            <w:proofErr w:type="spellEnd"/>
            <w:r>
              <w:rPr>
                <w:b/>
                <w:color w:val="auto"/>
              </w:rPr>
              <w:t xml:space="preserve">. </w:t>
            </w:r>
            <w:r>
              <w:rPr>
                <w:bCs/>
                <w:color w:val="auto"/>
              </w:rPr>
              <w:t>Path:</w:t>
            </w:r>
            <w:r w:rsidR="007465CC">
              <w:rPr>
                <w:bCs/>
                <w:color w:val="auto"/>
              </w:rPr>
              <w:t xml:space="preserve"> </w:t>
            </w:r>
            <w:sdt>
              <w:sdtPr>
                <w:rPr>
                  <w:bCs/>
                  <w:color w:val="auto"/>
                </w:rPr>
                <w:id w:val="-841006312"/>
                <w:placeholder>
                  <w:docPart w:val="639130AD266A4B9EB63DB4683DC149B5"/>
                </w:placeholder>
                <w:showingPlcHdr/>
              </w:sdtPr>
              <w:sdtContent>
                <w:r w:rsidR="00B70001">
                  <w:rPr>
                    <w:rStyle w:val="PlaceholderText"/>
                  </w:rPr>
                  <w:t>*Path</w:t>
                </w:r>
              </w:sdtContent>
            </w:sdt>
          </w:p>
          <w:p w14:paraId="00B50EF1" w14:textId="77777777" w:rsidR="006A483E" w:rsidRPr="00287645" w:rsidRDefault="006A483E" w:rsidP="006A483E">
            <w:pPr>
              <w:rPr>
                <w:b/>
                <w:bCs/>
                <w:i/>
                <w:sz w:val="6"/>
                <w:szCs w:val="6"/>
              </w:rPr>
            </w:pPr>
          </w:p>
          <w:p w14:paraId="3D0AEC32" w14:textId="77777777" w:rsidR="00136508" w:rsidRPr="00287645" w:rsidRDefault="00AD4EBE" w:rsidP="00D00779">
            <w:pPr>
              <w:ind w:left="946"/>
            </w:pPr>
            <w:r w:rsidRPr="00D00779">
              <w:rPr>
                <w:bCs/>
                <w:i/>
              </w:rPr>
              <w:t>Timer Report &amp; Vote for Best Speaker</w:t>
            </w:r>
            <w:r w:rsidRPr="00287645">
              <w:rPr>
                <w:b/>
                <w:i/>
              </w:rPr>
              <w:t xml:space="preserve"> </w:t>
            </w:r>
          </w:p>
          <w:p w14:paraId="6714204A" w14:textId="77777777" w:rsidR="00136508" w:rsidRPr="00AF31F3" w:rsidRDefault="00AD4EBE" w:rsidP="004A4121">
            <w:pPr>
              <w:tabs>
                <w:tab w:val="center" w:pos="2853"/>
                <w:tab w:val="right" w:pos="7591"/>
              </w:tabs>
              <w:spacing w:before="32"/>
              <w:ind w:left="115"/>
              <w:rPr>
                <w:b/>
                <w:bCs/>
              </w:rPr>
            </w:pPr>
            <w:proofErr w:type="gramStart"/>
            <w:r w:rsidRPr="00287645">
              <w:t xml:space="preserve">9:30 </w:t>
            </w:r>
            <w:r w:rsidR="00F21B49">
              <w:t xml:space="preserve"> </w:t>
            </w:r>
            <w:r w:rsidRPr="00287645">
              <w:rPr>
                <w:b/>
                <w:i/>
              </w:rPr>
              <w:t>General</w:t>
            </w:r>
            <w:proofErr w:type="gramEnd"/>
            <w:r w:rsidRPr="00287645">
              <w:rPr>
                <w:b/>
                <w:i/>
              </w:rPr>
              <w:t xml:space="preserve"> Evaluation Session – Master Evaluator</w:t>
            </w:r>
            <w:r w:rsidRPr="00287645">
              <w:t xml:space="preserve"> </w:t>
            </w:r>
            <w:r w:rsidR="004C59F1">
              <w:tab/>
            </w:r>
            <w:sdt>
              <w:sdtPr>
                <w:rPr>
                  <w:b/>
                  <w:bCs/>
                </w:rPr>
                <w:id w:val="-641275767"/>
                <w:placeholder>
                  <w:docPart w:val="CF13AD6C586046DAB4598B01B2ABED58"/>
                </w:placeholder>
                <w:showingPlcHdr/>
              </w:sdtPr>
              <w:sdtContent>
                <w:r w:rsidR="00B70001" w:rsidRPr="00AF31F3">
                  <w:rPr>
                    <w:b/>
                    <w:bCs/>
                  </w:rPr>
                  <w:t>*</w:t>
                </w:r>
                <w:r w:rsidR="00B70001" w:rsidRPr="00AF31F3">
                  <w:rPr>
                    <w:rStyle w:val="PlaceholderText"/>
                    <w:b/>
                    <w:bCs/>
                  </w:rPr>
                  <w:t>Master Eval</w:t>
                </w:r>
              </w:sdtContent>
            </w:sdt>
          </w:p>
          <w:p w14:paraId="0A27B24B" w14:textId="77777777" w:rsidR="00136508" w:rsidRPr="00D00779" w:rsidRDefault="00D00779" w:rsidP="00D00779">
            <w:pPr>
              <w:ind w:left="946"/>
              <w:rPr>
                <w:bCs/>
                <w:i/>
              </w:rPr>
            </w:pPr>
            <w:r w:rsidRPr="00D00779">
              <w:rPr>
                <w:bCs/>
                <w:i/>
              </w:rPr>
              <w:t>Timer</w:t>
            </w:r>
            <w:proofErr w:type="gramStart"/>
            <w:r w:rsidRPr="00D00779">
              <w:rPr>
                <w:bCs/>
                <w:i/>
              </w:rPr>
              <w:t>:  Explain</w:t>
            </w:r>
            <w:proofErr w:type="gramEnd"/>
            <w:r w:rsidRPr="00D00779">
              <w:rPr>
                <w:bCs/>
                <w:i/>
              </w:rPr>
              <w:t xml:space="preserve"> </w:t>
            </w:r>
            <w:r w:rsidR="00AD4EBE" w:rsidRPr="00D00779">
              <w:rPr>
                <w:bCs/>
                <w:i/>
              </w:rPr>
              <w:t xml:space="preserve">Evaluation timing 2-3 minutes </w:t>
            </w:r>
          </w:p>
          <w:p w14:paraId="2FEFA0F1" w14:textId="77777777" w:rsidR="005339AC" w:rsidRPr="00287645" w:rsidRDefault="003A60FE" w:rsidP="005339AC">
            <w:pPr>
              <w:tabs>
                <w:tab w:val="right" w:pos="7231"/>
              </w:tabs>
              <w:ind w:left="475" w:right="202"/>
              <w:rPr>
                <w:b/>
                <w:bCs/>
              </w:rPr>
            </w:pPr>
            <w:r w:rsidRPr="00287645">
              <w:rPr>
                <w:b/>
                <w:bCs/>
              </w:rPr>
              <w:t>Evaluator</w:t>
            </w:r>
            <w:r w:rsidR="00251F6F">
              <w:rPr>
                <w:b/>
                <w:bCs/>
              </w:rPr>
              <w:t xml:space="preserve"> #1</w:t>
            </w:r>
            <w:r w:rsidR="004C59F1">
              <w:rPr>
                <w:b/>
                <w:bCs/>
              </w:rPr>
              <w:t xml:space="preserve"> </w:t>
            </w:r>
            <w:r w:rsidR="004C59F1">
              <w:rPr>
                <w:b/>
                <w:bCs/>
              </w:rPr>
              <w:tab/>
            </w:r>
            <w:r w:rsidR="00251F6F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1142239883"/>
                <w:placeholder>
                  <w:docPart w:val="0CF9E0E3436B44B29C6F865C578860B7"/>
                </w:placeholder>
                <w:showingPlcHdr/>
              </w:sdtPr>
              <w:sdtContent>
                <w:r w:rsidR="00B70001" w:rsidRPr="000F5EB6">
                  <w:rPr>
                    <w:rStyle w:val="PlaceholderText"/>
                    <w:b/>
                    <w:bCs/>
                  </w:rPr>
                  <w:t>*Eval 1</w:t>
                </w:r>
              </w:sdtContent>
            </w:sdt>
          </w:p>
          <w:p w14:paraId="16FE1226" w14:textId="77777777" w:rsidR="002C4E35" w:rsidRPr="00287645" w:rsidRDefault="002C4E35" w:rsidP="002C4E35">
            <w:pPr>
              <w:tabs>
                <w:tab w:val="right" w:pos="7231"/>
              </w:tabs>
              <w:ind w:left="475" w:right="202"/>
              <w:rPr>
                <w:b/>
                <w:bCs/>
              </w:rPr>
            </w:pPr>
            <w:r w:rsidRPr="00287645">
              <w:rPr>
                <w:b/>
                <w:bCs/>
              </w:rPr>
              <w:t>Evaluator</w:t>
            </w:r>
            <w:r>
              <w:rPr>
                <w:b/>
                <w:bCs/>
              </w:rPr>
              <w:t xml:space="preserve"> #2 </w:t>
            </w:r>
            <w:r>
              <w:rPr>
                <w:b/>
                <w:bCs/>
              </w:rPr>
              <w:tab/>
            </w:r>
            <w:sdt>
              <w:sdtPr>
                <w:rPr>
                  <w:b/>
                  <w:bCs/>
                </w:rPr>
                <w:id w:val="148556452"/>
                <w:placeholder>
                  <w:docPart w:val="D50F5FEBCFC6403CA9DD82AAF202B85F"/>
                </w:placeholder>
                <w:showingPlcHdr/>
              </w:sdtPr>
              <w:sdtContent>
                <w:r w:rsidR="00B70001">
                  <w:rPr>
                    <w:rStyle w:val="PlaceholderText"/>
                  </w:rPr>
                  <w:t>*Eval 2</w:t>
                </w:r>
              </w:sdtContent>
            </w:sdt>
          </w:p>
          <w:p w14:paraId="2C0AF20E" w14:textId="77777777" w:rsidR="002C4E35" w:rsidRPr="00287645" w:rsidRDefault="002C4E35" w:rsidP="002C4E35">
            <w:pPr>
              <w:tabs>
                <w:tab w:val="right" w:pos="7231"/>
              </w:tabs>
              <w:ind w:left="475" w:right="202"/>
              <w:rPr>
                <w:b/>
                <w:bCs/>
              </w:rPr>
            </w:pPr>
            <w:r w:rsidRPr="00287645">
              <w:rPr>
                <w:b/>
                <w:bCs/>
              </w:rPr>
              <w:t>Evaluator</w:t>
            </w:r>
            <w:r>
              <w:rPr>
                <w:b/>
                <w:bCs/>
              </w:rPr>
              <w:t xml:space="preserve"> #</w:t>
            </w:r>
            <w:r w:rsidR="0006472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  <w:t xml:space="preserve"> </w:t>
            </w:r>
            <w:sdt>
              <w:sdtPr>
                <w:rPr>
                  <w:b/>
                  <w:bCs/>
                </w:rPr>
                <w:id w:val="1379209266"/>
                <w:placeholder>
                  <w:docPart w:val="855C57642AD943DC8C5741C53AB32EE9"/>
                </w:placeholder>
                <w:showingPlcHdr/>
              </w:sdtPr>
              <w:sdtContent>
                <w:r w:rsidR="00B70001">
                  <w:rPr>
                    <w:rStyle w:val="PlaceholderText"/>
                  </w:rPr>
                  <w:t>*Eval 3</w:t>
                </w:r>
              </w:sdtContent>
            </w:sdt>
          </w:p>
          <w:p w14:paraId="3AF4CA0B" w14:textId="77777777" w:rsidR="00136508" w:rsidRPr="00D00779" w:rsidRDefault="00AD4EBE" w:rsidP="00E05A17">
            <w:pPr>
              <w:ind w:left="946"/>
              <w:rPr>
                <w:bCs/>
                <w:i/>
              </w:rPr>
            </w:pPr>
            <w:r w:rsidRPr="00D00779">
              <w:rPr>
                <w:bCs/>
                <w:i/>
              </w:rPr>
              <w:t xml:space="preserve">Timer Report &amp; Vote for Best Evaluator </w:t>
            </w:r>
          </w:p>
          <w:p w14:paraId="5BF7E25C" w14:textId="77777777" w:rsidR="00136508" w:rsidRPr="00287645" w:rsidRDefault="00AD4EBE" w:rsidP="00A3255B">
            <w:pPr>
              <w:tabs>
                <w:tab w:val="center" w:pos="1615"/>
                <w:tab w:val="right" w:pos="7231"/>
              </w:tabs>
              <w:ind w:left="475"/>
              <w:rPr>
                <w:b/>
                <w:bCs/>
              </w:rPr>
            </w:pPr>
            <w:r w:rsidRPr="00D00779">
              <w:rPr>
                <w:b/>
                <w:bCs/>
              </w:rPr>
              <w:t>Grammarian Report</w:t>
            </w:r>
            <w:r w:rsidR="005402A5" w:rsidRPr="00287645">
              <w:tab/>
            </w:r>
            <w:sdt>
              <w:sdtPr>
                <w:rPr>
                  <w:b/>
                  <w:bCs/>
                </w:rPr>
                <w:id w:val="-1464887755"/>
                <w:placeholder>
                  <w:docPart w:val="8D96ACC2AC134A08B2A3D9AA8CB11C54"/>
                </w:placeholder>
                <w:showingPlcHdr/>
              </w:sdtPr>
              <w:sdtContent>
                <w:r w:rsidR="0042795F" w:rsidRPr="00592761">
                  <w:rPr>
                    <w:rStyle w:val="PlaceholderText"/>
                    <w:b/>
                    <w:bCs/>
                  </w:rPr>
                  <w:t>*Grammarian</w:t>
                </w:r>
              </w:sdtContent>
            </w:sdt>
          </w:p>
          <w:p w14:paraId="4FB3BF82" w14:textId="77777777" w:rsidR="007478FD" w:rsidRPr="00592761" w:rsidRDefault="00AD4EBE" w:rsidP="003679FE">
            <w:pPr>
              <w:tabs>
                <w:tab w:val="center" w:pos="1561"/>
                <w:tab w:val="right" w:pos="7231"/>
              </w:tabs>
              <w:ind w:left="475"/>
              <w:rPr>
                <w:b/>
                <w:bCs/>
                <w:color w:val="auto"/>
              </w:rPr>
            </w:pPr>
            <w:r w:rsidRPr="00D00779">
              <w:rPr>
                <w:b/>
                <w:bCs/>
              </w:rPr>
              <w:t>Ah Counter Report</w:t>
            </w:r>
            <w:r w:rsidRPr="00287645">
              <w:t xml:space="preserve"> </w:t>
            </w:r>
            <w:r w:rsidRPr="00287645">
              <w:tab/>
            </w:r>
            <w:sdt>
              <w:sdtPr>
                <w:rPr>
                  <w:b/>
                  <w:bCs/>
                </w:rPr>
                <w:id w:val="-1037051180"/>
                <w:placeholder>
                  <w:docPart w:val="2A08FF575DAC48CFA39EBE4D8A9519DC"/>
                </w:placeholder>
                <w:showingPlcHdr/>
              </w:sdtPr>
              <w:sdtContent>
                <w:r w:rsidR="0042795F" w:rsidRPr="00592761">
                  <w:rPr>
                    <w:rStyle w:val="PlaceholderText"/>
                    <w:b/>
                    <w:bCs/>
                  </w:rPr>
                  <w:t>*Ah Counter</w:t>
                </w:r>
              </w:sdtContent>
            </w:sdt>
          </w:p>
          <w:p w14:paraId="3DC6C122" w14:textId="77777777" w:rsidR="00136508" w:rsidRPr="00287645" w:rsidRDefault="00AD4EBE" w:rsidP="00A3255B">
            <w:pPr>
              <w:tabs>
                <w:tab w:val="right" w:pos="7231"/>
              </w:tabs>
              <w:ind w:left="475"/>
              <w:rPr>
                <w:b/>
                <w:bCs/>
              </w:rPr>
            </w:pPr>
            <w:r w:rsidRPr="00D00779">
              <w:rPr>
                <w:b/>
                <w:bCs/>
              </w:rPr>
              <w:t>Meeting Evaluation</w:t>
            </w:r>
            <w:r w:rsidRPr="00287645">
              <w:t xml:space="preserve"> </w:t>
            </w:r>
            <w:r w:rsidRPr="00287645">
              <w:tab/>
            </w:r>
            <w:sdt>
              <w:sdtPr>
                <w:rPr>
                  <w:b/>
                  <w:bCs/>
                </w:rPr>
                <w:id w:val="1995985411"/>
                <w:placeholder>
                  <w:docPart w:val="AE83539964FD4AB89C625B8A9D304C38"/>
                </w:placeholder>
                <w:showingPlcHdr/>
              </w:sdtPr>
              <w:sdtContent>
                <w:r w:rsidR="0042795F" w:rsidRPr="00592761">
                  <w:rPr>
                    <w:rStyle w:val="PlaceholderText"/>
                    <w:b/>
                    <w:bCs/>
                  </w:rPr>
                  <w:t>*Master Eval</w:t>
                </w:r>
              </w:sdtContent>
            </w:sdt>
          </w:p>
          <w:p w14:paraId="0CEC0634" w14:textId="77777777" w:rsidR="0095439E" w:rsidRPr="00287645" w:rsidRDefault="00AD4EBE" w:rsidP="00A3255B">
            <w:pPr>
              <w:tabs>
                <w:tab w:val="center" w:pos="2021"/>
                <w:tab w:val="right" w:pos="7591"/>
              </w:tabs>
              <w:spacing w:after="52"/>
              <w:rPr>
                <w:sz w:val="6"/>
                <w:szCs w:val="6"/>
              </w:rPr>
            </w:pPr>
            <w:r w:rsidRPr="00287645">
              <w:tab/>
            </w:r>
          </w:p>
          <w:p w14:paraId="55B6ABFE" w14:textId="77777777" w:rsidR="00136508" w:rsidRPr="00AF31F3" w:rsidRDefault="00AD4EBE" w:rsidP="00F21B49">
            <w:pPr>
              <w:tabs>
                <w:tab w:val="center" w:pos="2021"/>
                <w:tab w:val="right" w:pos="7591"/>
              </w:tabs>
              <w:spacing w:after="52"/>
              <w:ind w:left="766"/>
              <w:rPr>
                <w:b/>
                <w:bCs/>
              </w:rPr>
            </w:pPr>
            <w:r w:rsidRPr="00287645">
              <w:rPr>
                <w:i/>
              </w:rPr>
              <w:t xml:space="preserve">Awards Announcement – </w:t>
            </w:r>
            <w:r w:rsidRPr="002A07CA">
              <w:rPr>
                <w:i/>
              </w:rPr>
              <w:t xml:space="preserve">Toastmaster </w:t>
            </w:r>
            <w:r w:rsidR="002A07CA" w:rsidRPr="002A07CA">
              <w:rPr>
                <w:i/>
              </w:rPr>
              <w:t>of the Day</w:t>
            </w:r>
            <w:r w:rsidR="00FC3B1D" w:rsidRPr="00287645">
              <w:tab/>
            </w:r>
            <w:sdt>
              <w:sdtPr>
                <w:rPr>
                  <w:b/>
                  <w:bCs/>
                </w:rPr>
                <w:id w:val="-441071041"/>
                <w:placeholder>
                  <w:docPart w:val="71848E1BD6564EC4857DEB5B331E958A"/>
                </w:placeholder>
                <w:showingPlcHdr/>
              </w:sdtPr>
              <w:sdtContent>
                <w:r w:rsidR="00592761" w:rsidRPr="00AF31F3">
                  <w:rPr>
                    <w:b/>
                    <w:bCs/>
                  </w:rPr>
                  <w:t>*Toastmaster</w:t>
                </w:r>
              </w:sdtContent>
            </w:sdt>
          </w:p>
          <w:p w14:paraId="5BF10477" w14:textId="77777777" w:rsidR="0095439E" w:rsidRPr="00287645" w:rsidRDefault="0095439E" w:rsidP="00D43F6E">
            <w:pPr>
              <w:tabs>
                <w:tab w:val="center" w:pos="1911"/>
                <w:tab w:val="right" w:pos="7593"/>
              </w:tabs>
              <w:rPr>
                <w:sz w:val="6"/>
                <w:szCs w:val="6"/>
              </w:rPr>
            </w:pPr>
          </w:p>
          <w:p w14:paraId="4845373A" w14:textId="77777777" w:rsidR="00136508" w:rsidRPr="00287645" w:rsidRDefault="00AD4EBE" w:rsidP="00D43F6E">
            <w:pPr>
              <w:tabs>
                <w:tab w:val="center" w:pos="1911"/>
                <w:tab w:val="right" w:pos="7593"/>
              </w:tabs>
            </w:pPr>
            <w:r w:rsidRPr="00287645">
              <w:t xml:space="preserve">9:50 </w:t>
            </w:r>
            <w:r w:rsidRPr="00287645">
              <w:tab/>
            </w:r>
            <w:r w:rsidRPr="00287645">
              <w:rPr>
                <w:b/>
              </w:rPr>
              <w:t>Closing – Presiding Officer</w:t>
            </w:r>
            <w:r w:rsidR="00FC3B1D" w:rsidRPr="00287645">
              <w:rPr>
                <w:b/>
              </w:rPr>
              <w:tab/>
            </w:r>
            <w:sdt>
              <w:sdtPr>
                <w:rPr>
                  <w:b/>
                </w:rPr>
                <w:id w:val="-1588454188"/>
                <w:placeholder>
                  <w:docPart w:val="B33E82088BD747B3A2122696A67767DC"/>
                </w:placeholder>
                <w:showingPlcHdr/>
              </w:sdtPr>
              <w:sdtContent>
                <w:r w:rsidR="0042795F">
                  <w:rPr>
                    <w:b/>
                  </w:rPr>
                  <w:t>*</w:t>
                </w:r>
                <w:r w:rsidR="0042795F">
                  <w:rPr>
                    <w:rStyle w:val="PlaceholderText"/>
                  </w:rPr>
                  <w:t>Presiding Officer</w:t>
                </w:r>
              </w:sdtContent>
            </w:sdt>
          </w:p>
          <w:p w14:paraId="2264786D" w14:textId="77777777" w:rsidR="00287645" w:rsidRPr="00F21B49" w:rsidRDefault="00AD4EBE" w:rsidP="00F21B49">
            <w:pPr>
              <w:tabs>
                <w:tab w:val="center" w:pos="2691"/>
                <w:tab w:val="right" w:pos="7593"/>
              </w:tabs>
            </w:pPr>
            <w:r w:rsidRPr="00287645">
              <w:t xml:space="preserve"> </w:t>
            </w:r>
            <w:r w:rsidRPr="00287645">
              <w:tab/>
              <w:t xml:space="preserve">Guest Comments, Announcements, Adjourn </w:t>
            </w:r>
          </w:p>
        </w:tc>
      </w:tr>
    </w:tbl>
    <w:p w14:paraId="79F3417E" w14:textId="77777777" w:rsidR="00136508" w:rsidRPr="00A3255B" w:rsidRDefault="00136508">
      <w:pPr>
        <w:spacing w:after="0"/>
        <w:rPr>
          <w:sz w:val="2"/>
          <w:szCs w:val="2"/>
        </w:rPr>
      </w:pPr>
    </w:p>
    <w:sectPr w:rsidR="00136508" w:rsidRPr="00A3255B" w:rsidSect="00F32445">
      <w:pgSz w:w="12240" w:h="15840"/>
      <w:pgMar w:top="324" w:right="730" w:bottom="5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192D"/>
    <w:multiLevelType w:val="hybridMultilevel"/>
    <w:tmpl w:val="2D266902"/>
    <w:lvl w:ilvl="0" w:tplc="FC20D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61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1C9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85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C4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60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CAE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43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F48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14862"/>
    <w:multiLevelType w:val="multilevel"/>
    <w:tmpl w:val="3C5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51B1"/>
    <w:multiLevelType w:val="hybridMultilevel"/>
    <w:tmpl w:val="7A58FBFE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num w:numId="1" w16cid:durableId="159124843">
    <w:abstractNumId w:val="2"/>
  </w:num>
  <w:num w:numId="2" w16cid:durableId="1144857173">
    <w:abstractNumId w:val="0"/>
  </w:num>
  <w:num w:numId="3" w16cid:durableId="200357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25"/>
    <w:rsid w:val="00004718"/>
    <w:rsid w:val="00012F7A"/>
    <w:rsid w:val="0001645F"/>
    <w:rsid w:val="00033EBE"/>
    <w:rsid w:val="00036416"/>
    <w:rsid w:val="0004135D"/>
    <w:rsid w:val="00056252"/>
    <w:rsid w:val="00064723"/>
    <w:rsid w:val="00094733"/>
    <w:rsid w:val="000A0C16"/>
    <w:rsid w:val="000E5B18"/>
    <w:rsid w:val="000E6E23"/>
    <w:rsid w:val="000E79DD"/>
    <w:rsid w:val="000F5EB6"/>
    <w:rsid w:val="00107472"/>
    <w:rsid w:val="00111F45"/>
    <w:rsid w:val="00112CCF"/>
    <w:rsid w:val="00126744"/>
    <w:rsid w:val="00136508"/>
    <w:rsid w:val="00140E48"/>
    <w:rsid w:val="001719B0"/>
    <w:rsid w:val="00172060"/>
    <w:rsid w:val="00174309"/>
    <w:rsid w:val="00177888"/>
    <w:rsid w:val="00187E16"/>
    <w:rsid w:val="001A2BAE"/>
    <w:rsid w:val="001A5B14"/>
    <w:rsid w:val="001C169D"/>
    <w:rsid w:val="001D00E0"/>
    <w:rsid w:val="001E2207"/>
    <w:rsid w:val="001F2A5A"/>
    <w:rsid w:val="00204350"/>
    <w:rsid w:val="00212F61"/>
    <w:rsid w:val="00220C14"/>
    <w:rsid w:val="00235F3F"/>
    <w:rsid w:val="00235F45"/>
    <w:rsid w:val="002516ED"/>
    <w:rsid w:val="00251F6F"/>
    <w:rsid w:val="00257AD5"/>
    <w:rsid w:val="00260D71"/>
    <w:rsid w:val="0026303D"/>
    <w:rsid w:val="00276DF1"/>
    <w:rsid w:val="00287645"/>
    <w:rsid w:val="00292CD1"/>
    <w:rsid w:val="002A07CA"/>
    <w:rsid w:val="002C1A8E"/>
    <w:rsid w:val="002C4E35"/>
    <w:rsid w:val="002E2CD1"/>
    <w:rsid w:val="002E401E"/>
    <w:rsid w:val="002E7F3F"/>
    <w:rsid w:val="002F2187"/>
    <w:rsid w:val="00324E68"/>
    <w:rsid w:val="00333193"/>
    <w:rsid w:val="0035478E"/>
    <w:rsid w:val="00355CEC"/>
    <w:rsid w:val="0036471C"/>
    <w:rsid w:val="003679FE"/>
    <w:rsid w:val="00373314"/>
    <w:rsid w:val="00394784"/>
    <w:rsid w:val="003965F3"/>
    <w:rsid w:val="003A1434"/>
    <w:rsid w:val="003A60FE"/>
    <w:rsid w:val="003B201E"/>
    <w:rsid w:val="003D7678"/>
    <w:rsid w:val="003E7EC4"/>
    <w:rsid w:val="003F2989"/>
    <w:rsid w:val="003F547E"/>
    <w:rsid w:val="003F58D1"/>
    <w:rsid w:val="00402FF7"/>
    <w:rsid w:val="0042795F"/>
    <w:rsid w:val="00437F75"/>
    <w:rsid w:val="00456903"/>
    <w:rsid w:val="00466631"/>
    <w:rsid w:val="00466E37"/>
    <w:rsid w:val="0047036E"/>
    <w:rsid w:val="00471048"/>
    <w:rsid w:val="00473326"/>
    <w:rsid w:val="004770A4"/>
    <w:rsid w:val="00477880"/>
    <w:rsid w:val="00481DB8"/>
    <w:rsid w:val="00487950"/>
    <w:rsid w:val="004A054F"/>
    <w:rsid w:val="004A4121"/>
    <w:rsid w:val="004B6A3E"/>
    <w:rsid w:val="004C59F1"/>
    <w:rsid w:val="00504352"/>
    <w:rsid w:val="00511751"/>
    <w:rsid w:val="00513825"/>
    <w:rsid w:val="00525ED5"/>
    <w:rsid w:val="005339AC"/>
    <w:rsid w:val="005402A5"/>
    <w:rsid w:val="00551E91"/>
    <w:rsid w:val="00577995"/>
    <w:rsid w:val="005874A6"/>
    <w:rsid w:val="005908D3"/>
    <w:rsid w:val="00592761"/>
    <w:rsid w:val="00593415"/>
    <w:rsid w:val="005B0043"/>
    <w:rsid w:val="005B76F2"/>
    <w:rsid w:val="005C13AE"/>
    <w:rsid w:val="005E3D81"/>
    <w:rsid w:val="006077E0"/>
    <w:rsid w:val="006230FB"/>
    <w:rsid w:val="006329C7"/>
    <w:rsid w:val="00644524"/>
    <w:rsid w:val="00651C52"/>
    <w:rsid w:val="00654AB3"/>
    <w:rsid w:val="00681D69"/>
    <w:rsid w:val="006829E6"/>
    <w:rsid w:val="00691B70"/>
    <w:rsid w:val="00696D78"/>
    <w:rsid w:val="006A02E5"/>
    <w:rsid w:val="006A483E"/>
    <w:rsid w:val="006A6553"/>
    <w:rsid w:val="006B0CA1"/>
    <w:rsid w:val="006C25F0"/>
    <w:rsid w:val="006C6598"/>
    <w:rsid w:val="006C6D4B"/>
    <w:rsid w:val="006C7A15"/>
    <w:rsid w:val="006D13B9"/>
    <w:rsid w:val="006E5354"/>
    <w:rsid w:val="006E7D3D"/>
    <w:rsid w:val="006F0B77"/>
    <w:rsid w:val="006F1969"/>
    <w:rsid w:val="006F2F82"/>
    <w:rsid w:val="006F7A44"/>
    <w:rsid w:val="00700B6D"/>
    <w:rsid w:val="007069DE"/>
    <w:rsid w:val="00713F31"/>
    <w:rsid w:val="007143F7"/>
    <w:rsid w:val="00736727"/>
    <w:rsid w:val="007465CC"/>
    <w:rsid w:val="0074700B"/>
    <w:rsid w:val="007478FD"/>
    <w:rsid w:val="007620C0"/>
    <w:rsid w:val="00764074"/>
    <w:rsid w:val="00776F86"/>
    <w:rsid w:val="00787C11"/>
    <w:rsid w:val="0079106C"/>
    <w:rsid w:val="007922D0"/>
    <w:rsid w:val="007C2D7E"/>
    <w:rsid w:val="007C78F2"/>
    <w:rsid w:val="007D6CAC"/>
    <w:rsid w:val="007D73D4"/>
    <w:rsid w:val="007D7DC7"/>
    <w:rsid w:val="00826284"/>
    <w:rsid w:val="00850BE6"/>
    <w:rsid w:val="00852708"/>
    <w:rsid w:val="0085650C"/>
    <w:rsid w:val="00874E00"/>
    <w:rsid w:val="00874FC0"/>
    <w:rsid w:val="008856F5"/>
    <w:rsid w:val="008909BB"/>
    <w:rsid w:val="008A466F"/>
    <w:rsid w:val="008A7AEC"/>
    <w:rsid w:val="008D31A0"/>
    <w:rsid w:val="00925BC1"/>
    <w:rsid w:val="00931C7C"/>
    <w:rsid w:val="00932790"/>
    <w:rsid w:val="00947972"/>
    <w:rsid w:val="0095439E"/>
    <w:rsid w:val="00964F9B"/>
    <w:rsid w:val="00984176"/>
    <w:rsid w:val="00992129"/>
    <w:rsid w:val="009963E4"/>
    <w:rsid w:val="00996B6A"/>
    <w:rsid w:val="00996ED6"/>
    <w:rsid w:val="009B53FE"/>
    <w:rsid w:val="009D5762"/>
    <w:rsid w:val="00A10DA7"/>
    <w:rsid w:val="00A26A2F"/>
    <w:rsid w:val="00A3255B"/>
    <w:rsid w:val="00A33339"/>
    <w:rsid w:val="00A456FD"/>
    <w:rsid w:val="00A512FD"/>
    <w:rsid w:val="00A64A3F"/>
    <w:rsid w:val="00A64DCA"/>
    <w:rsid w:val="00A71E9E"/>
    <w:rsid w:val="00A86F4A"/>
    <w:rsid w:val="00A920DE"/>
    <w:rsid w:val="00A949AB"/>
    <w:rsid w:val="00A9775F"/>
    <w:rsid w:val="00AA6CAC"/>
    <w:rsid w:val="00AA737F"/>
    <w:rsid w:val="00AD4EBE"/>
    <w:rsid w:val="00AE1493"/>
    <w:rsid w:val="00AF31F3"/>
    <w:rsid w:val="00B16094"/>
    <w:rsid w:val="00B22F88"/>
    <w:rsid w:val="00B31CAB"/>
    <w:rsid w:val="00B53966"/>
    <w:rsid w:val="00B64454"/>
    <w:rsid w:val="00B70001"/>
    <w:rsid w:val="00B91C72"/>
    <w:rsid w:val="00B92CE3"/>
    <w:rsid w:val="00BA4BA9"/>
    <w:rsid w:val="00BD1097"/>
    <w:rsid w:val="00BE5E96"/>
    <w:rsid w:val="00BF2CAA"/>
    <w:rsid w:val="00BF3F22"/>
    <w:rsid w:val="00BF5C4F"/>
    <w:rsid w:val="00BF7694"/>
    <w:rsid w:val="00C05B6F"/>
    <w:rsid w:val="00C11508"/>
    <w:rsid w:val="00C224F9"/>
    <w:rsid w:val="00C27E26"/>
    <w:rsid w:val="00C30E75"/>
    <w:rsid w:val="00C42D60"/>
    <w:rsid w:val="00C45D5C"/>
    <w:rsid w:val="00C74CB1"/>
    <w:rsid w:val="00CA68EB"/>
    <w:rsid w:val="00CA7080"/>
    <w:rsid w:val="00CC54DD"/>
    <w:rsid w:val="00CD493B"/>
    <w:rsid w:val="00CE2785"/>
    <w:rsid w:val="00CF3510"/>
    <w:rsid w:val="00CF7E45"/>
    <w:rsid w:val="00D00779"/>
    <w:rsid w:val="00D16BAE"/>
    <w:rsid w:val="00D20EA5"/>
    <w:rsid w:val="00D21D1C"/>
    <w:rsid w:val="00D33C51"/>
    <w:rsid w:val="00D43F6E"/>
    <w:rsid w:val="00D44F66"/>
    <w:rsid w:val="00DB11A5"/>
    <w:rsid w:val="00DB7603"/>
    <w:rsid w:val="00DC4A9A"/>
    <w:rsid w:val="00E02E25"/>
    <w:rsid w:val="00E05A17"/>
    <w:rsid w:val="00E360FD"/>
    <w:rsid w:val="00E36389"/>
    <w:rsid w:val="00E63577"/>
    <w:rsid w:val="00E86B11"/>
    <w:rsid w:val="00EA0B34"/>
    <w:rsid w:val="00EA5AF2"/>
    <w:rsid w:val="00EB6FFF"/>
    <w:rsid w:val="00ED4EBC"/>
    <w:rsid w:val="00ED5C3A"/>
    <w:rsid w:val="00EE2DC1"/>
    <w:rsid w:val="00EE42B7"/>
    <w:rsid w:val="00F0240D"/>
    <w:rsid w:val="00F02AF8"/>
    <w:rsid w:val="00F21B49"/>
    <w:rsid w:val="00F32445"/>
    <w:rsid w:val="00F42C95"/>
    <w:rsid w:val="00F45E59"/>
    <w:rsid w:val="00F55B26"/>
    <w:rsid w:val="00F94627"/>
    <w:rsid w:val="00F97FAB"/>
    <w:rsid w:val="00FA2B01"/>
    <w:rsid w:val="00FA75AF"/>
    <w:rsid w:val="00FB096D"/>
    <w:rsid w:val="00FB1591"/>
    <w:rsid w:val="00FC16A1"/>
    <w:rsid w:val="00FC3B1D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F005B"/>
  <w15:docId w15:val="{C9F3E2B0-D18B-488C-87D5-96CBBCDE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5F45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5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5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439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0DA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5B7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7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76F2"/>
    <w:rPr>
      <w:rFonts w:ascii="Calibri" w:eastAsia="Calibri" w:hAnsi="Calibri" w:cs="Calibri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6F2"/>
    <w:rPr>
      <w:rFonts w:ascii="Calibri" w:eastAsia="Calibri" w:hAnsi="Calibri" w:cs="Calibri"/>
      <w:b/>
      <w:bCs/>
      <w:color w:val="000000"/>
      <w:sz w:val="20"/>
      <w:szCs w:val="20"/>
      <w:lang w:bidi="en-US"/>
    </w:rPr>
  </w:style>
  <w:style w:type="paragraph" w:customStyle="1" w:styleId="Theme">
    <w:name w:val="Theme"/>
    <w:basedOn w:val="Normal"/>
    <w:link w:val="ThemeChar"/>
    <w:qFormat/>
    <w:rsid w:val="00764074"/>
    <w:pPr>
      <w:tabs>
        <w:tab w:val="left" w:pos="2568"/>
        <w:tab w:val="left" w:pos="4998"/>
      </w:tabs>
      <w:spacing w:before="120" w:after="120"/>
      <w:ind w:left="-403"/>
      <w:jc w:val="center"/>
    </w:pPr>
    <w:rPr>
      <w:rFonts w:eastAsia="Arial"/>
      <w:b/>
      <w:color w:val="auto"/>
      <w:sz w:val="28"/>
      <w:szCs w:val="28"/>
    </w:rPr>
  </w:style>
  <w:style w:type="character" w:customStyle="1" w:styleId="ThemeChar">
    <w:name w:val="Theme Char"/>
    <w:basedOn w:val="DefaultParagraphFont"/>
    <w:link w:val="Theme"/>
    <w:rsid w:val="00764074"/>
    <w:rPr>
      <w:rFonts w:ascii="Calibri" w:eastAsia="Arial" w:hAnsi="Calibri" w:cs="Calibri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facebook.com/dogwoo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ogwoodtoastmasters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ogwoodtoastmasters.org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facebook.com/dogwood.toastmasters" TargetMode="External"/><Relationship Id="rId10" Type="http://schemas.openxmlformats.org/officeDocument/2006/relationships/hyperlink" Target="https://us02web.zoom.us/j/83197962501?pwd=RzdGK0ZXTmgvcE9MU1Z2eS85WVViUT09zoom.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s02web.zoom.us/j/83197962501?pwd=RzdGK0ZXTmgvcE9MU1Z2eS85WVViUT09zoom.us" TargetMode="External"/><Relationship Id="rId14" Type="http://schemas.openxmlformats.org/officeDocument/2006/relationships/hyperlink" Target="http://www.facebook.com/dogwood.toastmast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\Downloads\Dogwoo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60BB5EEB064F0BB360B6A6B4F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3ED98-DF0D-48E7-AAA8-49DDF34EE383}"/>
      </w:docPartPr>
      <w:docPartBody>
        <w:p w:rsidR="00000000" w:rsidRDefault="00000000">
          <w:pPr>
            <w:pStyle w:val="3060BB5EEB064F0BB360B6A6B4FA5285"/>
          </w:pPr>
          <w:r>
            <w:rPr>
              <w:i/>
              <w:iCs/>
              <w:color w:val="444746"/>
              <w:spacing w:val="3"/>
              <w:shd w:val="clear" w:color="auto" w:fill="FFFFFF"/>
            </w:rPr>
            <w:t>*</w:t>
          </w:r>
          <w:r>
            <w:rPr>
              <w:rStyle w:val="PlaceholderText"/>
            </w:rPr>
            <w:t>Type</w:t>
          </w:r>
          <w:r w:rsidRPr="00A836C3">
            <w:rPr>
              <w:rStyle w:val="PlaceholderText"/>
            </w:rPr>
            <w:t xml:space="preserve"> or </w:t>
          </w:r>
          <w:r>
            <w:rPr>
              <w:rStyle w:val="PlaceholderText"/>
            </w:rPr>
            <w:t>paste Word of the Day info</w:t>
          </w:r>
          <w:r w:rsidRPr="00A836C3">
            <w:rPr>
              <w:rStyle w:val="PlaceholderText"/>
            </w:rPr>
            <w:t xml:space="preserve"> here</w:t>
          </w:r>
          <w:r>
            <w:rPr>
              <w:rStyle w:val="PlaceholderText"/>
            </w:rPr>
            <w:t xml:space="preserve"> – then format it changing font size etc appropriately to fit this area</w:t>
          </w:r>
          <w:r w:rsidRPr="00A836C3">
            <w:rPr>
              <w:rStyle w:val="PlaceholderText"/>
            </w:rPr>
            <w:t>.</w:t>
          </w:r>
        </w:p>
      </w:docPartBody>
    </w:docPart>
    <w:docPart>
      <w:docPartPr>
        <w:name w:val="0257A2302B24475BB8D36CF997F9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B50-E709-4FC4-9D31-5B6F4E51B994}"/>
      </w:docPartPr>
      <w:docPartBody>
        <w:p w:rsidR="00000000" w:rsidRDefault="00000000">
          <w:pPr>
            <w:pStyle w:val="0257A2302B24475BB8D36CF997F9522E"/>
          </w:pPr>
          <w:r>
            <w:rPr>
              <w:rStyle w:val="PlaceholderText"/>
            </w:rPr>
            <w:t>*Theme</w:t>
          </w:r>
        </w:p>
      </w:docPartBody>
    </w:docPart>
    <w:docPart>
      <w:docPartPr>
        <w:name w:val="25F103A8598B4C81BA2FF9BAA016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C45A-093F-44A4-BE75-72E6A1236CFE}"/>
      </w:docPartPr>
      <w:docPartBody>
        <w:p w:rsidR="00000000" w:rsidRDefault="00000000">
          <w:pPr>
            <w:pStyle w:val="25F103A8598B4C81BA2FF9BAA01690BF"/>
          </w:pPr>
          <w:r>
            <w:rPr>
              <w:rFonts w:eastAsia="Arial"/>
              <w:b/>
            </w:rPr>
            <w:t>*</w:t>
          </w:r>
          <w:r>
            <w:rPr>
              <w:rStyle w:val="PlaceholderText"/>
            </w:rPr>
            <w:t>Mtg#</w:t>
          </w:r>
        </w:p>
      </w:docPartBody>
    </w:docPart>
    <w:docPart>
      <w:docPartPr>
        <w:name w:val="D824B4D535DA4B80A5E385F0F2F26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9A10-9E00-486D-A492-264BAA199FF0}"/>
      </w:docPartPr>
      <w:docPartBody>
        <w:p w:rsidR="00000000" w:rsidRDefault="00000000">
          <w:pPr>
            <w:pStyle w:val="D824B4D535DA4B80A5E385F0F2F26810"/>
          </w:pPr>
          <w:r>
            <w:rPr>
              <w:rFonts w:eastAsia="Arial"/>
              <w:b/>
            </w:rPr>
            <w:t>*</w:t>
          </w:r>
          <w:r>
            <w:rPr>
              <w:rStyle w:val="PlaceholderText"/>
            </w:rPr>
            <w:t>mtg type</w:t>
          </w:r>
          <w:r w:rsidRPr="00A836C3">
            <w:rPr>
              <w:rStyle w:val="PlaceholderText"/>
            </w:rPr>
            <w:t>.</w:t>
          </w:r>
        </w:p>
      </w:docPartBody>
    </w:docPart>
    <w:docPart>
      <w:docPartPr>
        <w:name w:val="0B775804C5AB454F94B7C59735F71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5EB4-2A50-4438-8E92-EE17F4B2A00E}"/>
      </w:docPartPr>
      <w:docPartBody>
        <w:p w:rsidR="00000000" w:rsidRDefault="00000000">
          <w:pPr>
            <w:pStyle w:val="0B775804C5AB454F94B7C59735F718E1"/>
          </w:pPr>
          <w:r w:rsidRPr="00A836C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*meeting date</w:t>
          </w:r>
        </w:p>
      </w:docPartBody>
    </w:docPart>
    <w:docPart>
      <w:docPartPr>
        <w:name w:val="A85DCC925FCF41A9AA50809C4E0F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2BF71-EEE3-4B0D-9C80-60DF14029199}"/>
      </w:docPartPr>
      <w:docPartBody>
        <w:p w:rsidR="00000000" w:rsidRDefault="00000000">
          <w:pPr>
            <w:pStyle w:val="A85DCC925FCF41A9AA50809C4E0FE763"/>
          </w:pPr>
          <w:r>
            <w:t>*</w:t>
          </w:r>
          <w:r>
            <w:rPr>
              <w:rStyle w:val="PlaceholderText"/>
            </w:rPr>
            <w:t>Sergeant at Arms</w:t>
          </w:r>
        </w:p>
      </w:docPartBody>
    </w:docPart>
    <w:docPart>
      <w:docPartPr>
        <w:name w:val="AEB5519ACE034F6191C70F4C7EA2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087AA-FE88-44DC-9A9E-17FC9EF4922D}"/>
      </w:docPartPr>
      <w:docPartBody>
        <w:p w:rsidR="00000000" w:rsidRDefault="00000000">
          <w:pPr>
            <w:pStyle w:val="AEB5519ACE034F6191C70F4C7EA2D1D8"/>
          </w:pPr>
          <w:r>
            <w:t>*</w:t>
          </w:r>
          <w:r>
            <w:rPr>
              <w:rStyle w:val="PlaceholderText"/>
            </w:rPr>
            <w:t>Presiding Officer</w:t>
          </w:r>
        </w:p>
      </w:docPartBody>
    </w:docPart>
    <w:docPart>
      <w:docPartPr>
        <w:name w:val="EB81751CB2DC4D98B006ED94E6F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0829D-58E0-46FC-A9C3-3A9473CA4674}"/>
      </w:docPartPr>
      <w:docPartBody>
        <w:p w:rsidR="00000000" w:rsidRDefault="00000000">
          <w:pPr>
            <w:pStyle w:val="EB81751CB2DC4D98B006ED94E6FF71BE"/>
          </w:pPr>
          <w:r>
            <w:t>*Toastmaster</w:t>
          </w:r>
        </w:p>
      </w:docPartBody>
    </w:docPart>
    <w:docPart>
      <w:docPartPr>
        <w:name w:val="D29908A9B5A84F74BE857412AFFD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477E-95C1-4859-A26F-9B419B9BFD81}"/>
      </w:docPartPr>
      <w:docPartBody>
        <w:p w:rsidR="00000000" w:rsidRDefault="00000000">
          <w:pPr>
            <w:pStyle w:val="D29908A9B5A84F74BE857412AFFD3B8D"/>
          </w:pPr>
          <w:r>
            <w:t>*Timer</w:t>
          </w:r>
        </w:p>
      </w:docPartBody>
    </w:docPart>
    <w:docPart>
      <w:docPartPr>
        <w:name w:val="1282B3B9FF9D41178CAF7596A6C2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5C901-F046-45AE-B77F-2C19DEEA7718}"/>
      </w:docPartPr>
      <w:docPartBody>
        <w:p w:rsidR="00000000" w:rsidRDefault="00000000">
          <w:pPr>
            <w:pStyle w:val="1282B3B9FF9D41178CAF7596A6C210E7"/>
          </w:pPr>
          <w:r w:rsidRPr="00481DB8">
            <w:rPr>
              <w:i/>
            </w:rPr>
            <w:t xml:space="preserve">*Vote </w:t>
          </w:r>
          <w:r w:rsidRPr="00FA75AF">
            <w:rPr>
              <w:i/>
            </w:rPr>
            <w:t>Counter</w:t>
          </w:r>
        </w:p>
      </w:docPartBody>
    </w:docPart>
    <w:docPart>
      <w:docPartPr>
        <w:name w:val="502B8F5E8727464F8BCE0B070854F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0FA06-87D8-4C7B-B092-58EFAD42ED0D}"/>
      </w:docPartPr>
      <w:docPartBody>
        <w:p w:rsidR="00000000" w:rsidRDefault="00000000">
          <w:pPr>
            <w:pStyle w:val="502B8F5E8727464F8BCE0B070854FB79"/>
          </w:pPr>
          <w:r>
            <w:t>*</w:t>
          </w:r>
          <w:r>
            <w:rPr>
              <w:rStyle w:val="PlaceholderText"/>
            </w:rPr>
            <w:t>Word of day</w:t>
          </w:r>
        </w:p>
      </w:docPartBody>
    </w:docPart>
    <w:docPart>
      <w:docPartPr>
        <w:name w:val="A474E258A8A24AA7ACAD180C6B83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40647-2D01-4E24-BBE3-3256D05FDA59}"/>
      </w:docPartPr>
      <w:docPartBody>
        <w:p w:rsidR="00000000" w:rsidRDefault="00000000">
          <w:pPr>
            <w:pStyle w:val="A474E258A8A24AA7ACAD180C6B835E70"/>
          </w:pPr>
          <w:r>
            <w:rPr>
              <w:b/>
            </w:rPr>
            <w:t>*</w:t>
          </w:r>
          <w:r>
            <w:rPr>
              <w:rStyle w:val="PlaceholderText"/>
            </w:rPr>
            <w:t>Philosopher</w:t>
          </w:r>
        </w:p>
      </w:docPartBody>
    </w:docPart>
    <w:docPart>
      <w:docPartPr>
        <w:name w:val="C7C66E7E3A904859AA94F54300B64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7405-2AEB-4EF3-80B5-43A74EB0FE98}"/>
      </w:docPartPr>
      <w:docPartBody>
        <w:p w:rsidR="00000000" w:rsidRDefault="00000000">
          <w:pPr>
            <w:pStyle w:val="C7C66E7E3A904859AA94F54300B646AF"/>
          </w:pPr>
          <w:r>
            <w:rPr>
              <w:b/>
            </w:rPr>
            <w:t>*</w:t>
          </w:r>
          <w:r>
            <w:rPr>
              <w:rStyle w:val="PlaceholderText"/>
            </w:rPr>
            <w:t>1 min TM</w:t>
          </w:r>
        </w:p>
      </w:docPartBody>
    </w:docPart>
    <w:docPart>
      <w:docPartPr>
        <w:name w:val="4B8B38731B544808B4266C1431C7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B1EA1-7950-4B50-A5CC-7830A5E606C1}"/>
      </w:docPartPr>
      <w:docPartBody>
        <w:p w:rsidR="00000000" w:rsidRDefault="00000000">
          <w:pPr>
            <w:pStyle w:val="4B8B38731B544808B4266C1431C784D3"/>
          </w:pPr>
          <w:r>
            <w:rPr>
              <w:rStyle w:val="PlaceholderText"/>
            </w:rPr>
            <w:t>*Joke Master</w:t>
          </w:r>
        </w:p>
      </w:docPartBody>
    </w:docPart>
    <w:docPart>
      <w:docPartPr>
        <w:name w:val="FC710D9B129C46CDABC69A317372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B6D3-B21A-404D-8D84-E5FE0FA24A6F}"/>
      </w:docPartPr>
      <w:docPartBody>
        <w:p w:rsidR="00000000" w:rsidRDefault="00000000">
          <w:pPr>
            <w:pStyle w:val="FC710D9B129C46CDABC69A317372DA59"/>
          </w:pPr>
          <w:r>
            <w:rPr>
              <w:rStyle w:val="PlaceholderText"/>
            </w:rPr>
            <w:t>*TT Mast</w:t>
          </w:r>
        </w:p>
      </w:docPartBody>
    </w:docPart>
    <w:docPart>
      <w:docPartPr>
        <w:name w:val="7E0965A9C9CA4DB79C78ECCF62E9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3409C-47E8-42E0-93ED-1CA87E75BB51}"/>
      </w:docPartPr>
      <w:docPartBody>
        <w:p w:rsidR="00000000" w:rsidRDefault="00000000">
          <w:pPr>
            <w:pStyle w:val="7E0965A9C9CA4DB79C78ECCF62E9D4A2"/>
          </w:pPr>
          <w:r>
            <w:t>*Toastmaster</w:t>
          </w:r>
        </w:p>
      </w:docPartBody>
    </w:docPart>
    <w:docPart>
      <w:docPartPr>
        <w:name w:val="9ED7B43120834ED5AA6BE94E17248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FBB3B-1374-43D6-B395-753909FE657E}"/>
      </w:docPartPr>
      <w:docPartBody>
        <w:p w:rsidR="00000000" w:rsidRDefault="00000000">
          <w:pPr>
            <w:pStyle w:val="9ED7B43120834ED5AA6BE94E172486B2"/>
          </w:pPr>
          <w:r>
            <w:rPr>
              <w:b/>
            </w:rPr>
            <w:t>*</w:t>
          </w:r>
          <w:r>
            <w:rPr>
              <w:rStyle w:val="PlaceholderText"/>
            </w:rPr>
            <w:t>Title</w:t>
          </w:r>
        </w:p>
      </w:docPartBody>
    </w:docPart>
    <w:docPart>
      <w:docPartPr>
        <w:name w:val="DE6D876D64914B89837F81EAA2AE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4BB5-C1B1-4F4D-8A33-0C4C44FEBAF2}"/>
      </w:docPartPr>
      <w:docPartBody>
        <w:p w:rsidR="00000000" w:rsidRDefault="00000000">
          <w:pPr>
            <w:pStyle w:val="DE6D876D64914B89837F81EAA2AEF5CA"/>
          </w:pPr>
          <w:r>
            <w:rPr>
              <w:rStyle w:val="PlaceholderText"/>
            </w:rPr>
            <w:t>*Speaker 1</w:t>
          </w:r>
        </w:p>
      </w:docPartBody>
    </w:docPart>
    <w:docPart>
      <w:docPartPr>
        <w:name w:val="93482FFB49EB43E8BB7D1578E45F2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F5FF-6826-4517-B1D3-DCE9BC654FA3}"/>
      </w:docPartPr>
      <w:docPartBody>
        <w:p w:rsidR="00000000" w:rsidRDefault="00000000">
          <w:pPr>
            <w:pStyle w:val="93482FFB49EB43E8BB7D1578E45F2799"/>
          </w:pPr>
          <w:r>
            <w:rPr>
              <w:bCs/>
            </w:rPr>
            <w:t>*Min</w:t>
          </w:r>
        </w:p>
      </w:docPartBody>
    </w:docPart>
    <w:docPart>
      <w:docPartPr>
        <w:name w:val="BB8536718E0A4C818C48A6ED7AB41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581D-3A35-4F02-BAB9-E8ACC5646E3C}"/>
      </w:docPartPr>
      <w:docPartBody>
        <w:p w:rsidR="00000000" w:rsidRDefault="00000000">
          <w:pPr>
            <w:pStyle w:val="BB8536718E0A4C818C48A6ED7AB41AC8"/>
          </w:pPr>
          <w:r>
            <w:rPr>
              <w:bCs/>
            </w:rPr>
            <w:t>*</w:t>
          </w:r>
          <w:r>
            <w:rPr>
              <w:rStyle w:val="PlaceholderText"/>
            </w:rPr>
            <w:t>Path</w:t>
          </w:r>
        </w:p>
      </w:docPartBody>
    </w:docPart>
    <w:docPart>
      <w:docPartPr>
        <w:name w:val="CBFBF1033AF84C318210B7A933BBF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C8D6-FA12-4DF5-8E9B-433C66E64028}"/>
      </w:docPartPr>
      <w:docPartBody>
        <w:p w:rsidR="00000000" w:rsidRDefault="00000000">
          <w:pPr>
            <w:pStyle w:val="CBFBF1033AF84C318210B7A933BBF2A4"/>
          </w:pPr>
          <w:r>
            <w:rPr>
              <w:rStyle w:val="PlaceholderText"/>
            </w:rPr>
            <w:t>*Title</w:t>
          </w:r>
        </w:p>
      </w:docPartBody>
    </w:docPart>
    <w:docPart>
      <w:docPartPr>
        <w:name w:val="FDE6A91972804D3397EFB3E97D43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5A8F-DD4A-4C45-84E7-F7C88191C28D}"/>
      </w:docPartPr>
      <w:docPartBody>
        <w:p w:rsidR="00000000" w:rsidRDefault="00000000">
          <w:pPr>
            <w:pStyle w:val="FDE6A91972804D3397EFB3E97D4330BD"/>
          </w:pPr>
          <w:r>
            <w:rPr>
              <w:bCs/>
              <w:szCs w:val="22"/>
            </w:rPr>
            <w:t>*Speaker 2</w:t>
          </w:r>
        </w:p>
      </w:docPartBody>
    </w:docPart>
    <w:docPart>
      <w:docPartPr>
        <w:name w:val="D77CD3A1237340D8B51DD2AF935F6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CDA6-A058-443D-89E0-412D7014D16A}"/>
      </w:docPartPr>
      <w:docPartBody>
        <w:p w:rsidR="00000000" w:rsidRDefault="00000000">
          <w:pPr>
            <w:pStyle w:val="D77CD3A1237340D8B51DD2AF935F68C3"/>
          </w:pPr>
          <w:r>
            <w:rPr>
              <w:bCs/>
            </w:rPr>
            <w:t>*min</w:t>
          </w:r>
        </w:p>
      </w:docPartBody>
    </w:docPart>
    <w:docPart>
      <w:docPartPr>
        <w:name w:val="550685BA58834ECA983D77C45E44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6010F-77B7-4471-9871-D94EB326457B}"/>
      </w:docPartPr>
      <w:docPartBody>
        <w:p w:rsidR="00000000" w:rsidRDefault="00000000">
          <w:pPr>
            <w:pStyle w:val="550685BA58834ECA983D77C45E44C55C"/>
          </w:pPr>
          <w:r>
            <w:rPr>
              <w:rStyle w:val="PlaceholderText"/>
            </w:rPr>
            <w:t>*Path</w:t>
          </w:r>
        </w:p>
      </w:docPartBody>
    </w:docPart>
    <w:docPart>
      <w:docPartPr>
        <w:name w:val="03564EDE47244F74B62B3BC7D9B13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D0D8F-EBBB-458F-A3EB-B419ACF0296A}"/>
      </w:docPartPr>
      <w:docPartBody>
        <w:p w:rsidR="00000000" w:rsidRDefault="00000000">
          <w:pPr>
            <w:pStyle w:val="03564EDE47244F74B62B3BC7D9B13738"/>
          </w:pPr>
          <w:r>
            <w:rPr>
              <w:rStyle w:val="PlaceholderText"/>
            </w:rPr>
            <w:t>*Title</w:t>
          </w:r>
        </w:p>
      </w:docPartBody>
    </w:docPart>
    <w:docPart>
      <w:docPartPr>
        <w:name w:val="71EF9A065CC74ED1B7C67586FEEB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52AF-A44D-4986-8F4D-F2B205AABC72}"/>
      </w:docPartPr>
      <w:docPartBody>
        <w:p w:rsidR="00000000" w:rsidRDefault="00000000">
          <w:pPr>
            <w:pStyle w:val="71EF9A065CC74ED1B7C67586FEEB1DA9"/>
          </w:pPr>
          <w:r>
            <w:rPr>
              <w:bCs/>
              <w:szCs w:val="22"/>
            </w:rPr>
            <w:t>*</w:t>
          </w:r>
          <w:r>
            <w:rPr>
              <w:rStyle w:val="PlaceholderText"/>
            </w:rPr>
            <w:t>Speaker 3</w:t>
          </w:r>
        </w:p>
      </w:docPartBody>
    </w:docPart>
    <w:docPart>
      <w:docPartPr>
        <w:name w:val="22C9510830E547F597AFAF72187B0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D5B5-9154-475E-B0F8-A84AE428EF6B}"/>
      </w:docPartPr>
      <w:docPartBody>
        <w:p w:rsidR="00000000" w:rsidRDefault="00000000">
          <w:pPr>
            <w:pStyle w:val="22C9510830E547F597AFAF72187B0101"/>
          </w:pPr>
          <w:r w:rsidRPr="00A83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9130AD266A4B9EB63DB4683DC1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817B-6815-4A72-A3B9-D3B3DFBA4D18}"/>
      </w:docPartPr>
      <w:docPartBody>
        <w:p w:rsidR="00000000" w:rsidRDefault="00000000">
          <w:pPr>
            <w:pStyle w:val="639130AD266A4B9EB63DB4683DC149B5"/>
          </w:pPr>
          <w:r>
            <w:rPr>
              <w:rStyle w:val="PlaceholderText"/>
            </w:rPr>
            <w:t>*Path</w:t>
          </w:r>
        </w:p>
      </w:docPartBody>
    </w:docPart>
    <w:docPart>
      <w:docPartPr>
        <w:name w:val="CF13AD6C586046DAB4598B01B2ABE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61E34-8096-4990-82D9-5C18423B6CCB}"/>
      </w:docPartPr>
      <w:docPartBody>
        <w:p w:rsidR="00000000" w:rsidRDefault="00000000">
          <w:pPr>
            <w:pStyle w:val="CF13AD6C586046DAB4598B01B2ABED58"/>
          </w:pPr>
          <w:r>
            <w:t>*</w:t>
          </w:r>
          <w:r>
            <w:rPr>
              <w:rStyle w:val="PlaceholderText"/>
            </w:rPr>
            <w:t>Master Eval</w:t>
          </w:r>
        </w:p>
      </w:docPartBody>
    </w:docPart>
    <w:docPart>
      <w:docPartPr>
        <w:name w:val="0CF9E0E3436B44B29C6F865C5788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8C5F-7633-45D0-8DFA-078AC3B34F8B}"/>
      </w:docPartPr>
      <w:docPartBody>
        <w:p w:rsidR="00000000" w:rsidRDefault="00000000">
          <w:pPr>
            <w:pStyle w:val="0CF9E0E3436B44B29C6F865C578860B7"/>
          </w:pPr>
          <w:r>
            <w:rPr>
              <w:rStyle w:val="PlaceholderText"/>
            </w:rPr>
            <w:t>*Eval 1</w:t>
          </w:r>
        </w:p>
      </w:docPartBody>
    </w:docPart>
    <w:docPart>
      <w:docPartPr>
        <w:name w:val="D50F5FEBCFC6403CA9DD82AAF202B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956C3-9218-4799-827F-B6BD562CFD71}"/>
      </w:docPartPr>
      <w:docPartBody>
        <w:p w:rsidR="00000000" w:rsidRDefault="00000000">
          <w:pPr>
            <w:pStyle w:val="D50F5FEBCFC6403CA9DD82AAF202B85F"/>
          </w:pPr>
          <w:r>
            <w:rPr>
              <w:rStyle w:val="PlaceholderText"/>
            </w:rPr>
            <w:t>*Eval 2</w:t>
          </w:r>
        </w:p>
      </w:docPartBody>
    </w:docPart>
    <w:docPart>
      <w:docPartPr>
        <w:name w:val="855C57642AD943DC8C5741C53AB3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25C2-DC26-42C8-A975-0C8585119424}"/>
      </w:docPartPr>
      <w:docPartBody>
        <w:p w:rsidR="00000000" w:rsidRDefault="00000000">
          <w:pPr>
            <w:pStyle w:val="855C57642AD943DC8C5741C53AB32EE9"/>
          </w:pPr>
          <w:r>
            <w:rPr>
              <w:rStyle w:val="PlaceholderText"/>
            </w:rPr>
            <w:t>*Eval 3</w:t>
          </w:r>
        </w:p>
      </w:docPartBody>
    </w:docPart>
    <w:docPart>
      <w:docPartPr>
        <w:name w:val="8D96ACC2AC134A08B2A3D9AA8CB11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261D-851E-4BDF-9D22-341561C0820B}"/>
      </w:docPartPr>
      <w:docPartBody>
        <w:p w:rsidR="00000000" w:rsidRDefault="00000000">
          <w:pPr>
            <w:pStyle w:val="8D96ACC2AC134A08B2A3D9AA8CB11C54"/>
          </w:pPr>
          <w:r>
            <w:rPr>
              <w:rStyle w:val="PlaceholderText"/>
            </w:rPr>
            <w:t>*Grammarian</w:t>
          </w:r>
        </w:p>
      </w:docPartBody>
    </w:docPart>
    <w:docPart>
      <w:docPartPr>
        <w:name w:val="2A08FF575DAC48CFA39EBE4D8A951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A709F-5E9A-4003-8670-D317CF74D60F}"/>
      </w:docPartPr>
      <w:docPartBody>
        <w:p w:rsidR="00000000" w:rsidRDefault="00000000">
          <w:pPr>
            <w:pStyle w:val="2A08FF575DAC48CFA39EBE4D8A9519DC"/>
          </w:pPr>
          <w:r>
            <w:rPr>
              <w:rStyle w:val="PlaceholderText"/>
            </w:rPr>
            <w:t>*Ah Counter</w:t>
          </w:r>
        </w:p>
      </w:docPartBody>
    </w:docPart>
    <w:docPart>
      <w:docPartPr>
        <w:name w:val="AE83539964FD4AB89C625B8A9D30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D0B2-2131-49BD-B7BF-7184B2318E31}"/>
      </w:docPartPr>
      <w:docPartBody>
        <w:p w:rsidR="00000000" w:rsidRDefault="00000000">
          <w:pPr>
            <w:pStyle w:val="AE83539964FD4AB89C625B8A9D304C38"/>
          </w:pPr>
          <w:r>
            <w:rPr>
              <w:rStyle w:val="PlaceholderText"/>
            </w:rPr>
            <w:t>*Master Eval</w:t>
          </w:r>
        </w:p>
      </w:docPartBody>
    </w:docPart>
    <w:docPart>
      <w:docPartPr>
        <w:name w:val="71848E1BD6564EC4857DEB5B331E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B7D36-3A90-4935-94FC-68CBA4C4AC5B}"/>
      </w:docPartPr>
      <w:docPartBody>
        <w:p w:rsidR="00000000" w:rsidRDefault="00000000">
          <w:pPr>
            <w:pStyle w:val="71848E1BD6564EC4857DEB5B331E958A"/>
          </w:pPr>
          <w:r>
            <w:t>*Toastmaster</w:t>
          </w:r>
        </w:p>
      </w:docPartBody>
    </w:docPart>
    <w:docPart>
      <w:docPartPr>
        <w:name w:val="B33E82088BD747B3A2122696A6776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6C9C7-1F73-497E-9B10-75C60D038502}"/>
      </w:docPartPr>
      <w:docPartBody>
        <w:p w:rsidR="00000000" w:rsidRDefault="00000000">
          <w:pPr>
            <w:pStyle w:val="B33E82088BD747B3A2122696A67767DC"/>
          </w:pPr>
          <w:r>
            <w:rPr>
              <w:b/>
            </w:rPr>
            <w:t>*</w:t>
          </w:r>
          <w:r>
            <w:rPr>
              <w:rStyle w:val="PlaceholderText"/>
            </w:rPr>
            <w:t>Presiding Officer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EF"/>
    <w:rsid w:val="008909BB"/>
    <w:rsid w:val="00C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3060BB5EEB064F0BB360B6A6B4FA5285">
    <w:name w:val="3060BB5EEB064F0BB360B6A6B4FA5285"/>
  </w:style>
  <w:style w:type="paragraph" w:customStyle="1" w:styleId="0257A2302B24475BB8D36CF997F9522E">
    <w:name w:val="0257A2302B24475BB8D36CF997F9522E"/>
  </w:style>
  <w:style w:type="paragraph" w:customStyle="1" w:styleId="25F103A8598B4C81BA2FF9BAA01690BF">
    <w:name w:val="25F103A8598B4C81BA2FF9BAA01690BF"/>
  </w:style>
  <w:style w:type="paragraph" w:customStyle="1" w:styleId="D824B4D535DA4B80A5E385F0F2F26810">
    <w:name w:val="D824B4D535DA4B80A5E385F0F2F26810"/>
  </w:style>
  <w:style w:type="paragraph" w:customStyle="1" w:styleId="0B775804C5AB454F94B7C59735F718E1">
    <w:name w:val="0B775804C5AB454F94B7C59735F718E1"/>
  </w:style>
  <w:style w:type="paragraph" w:customStyle="1" w:styleId="A85DCC925FCF41A9AA50809C4E0FE763">
    <w:name w:val="A85DCC925FCF41A9AA50809C4E0FE763"/>
  </w:style>
  <w:style w:type="paragraph" w:customStyle="1" w:styleId="AEB5519ACE034F6191C70F4C7EA2D1D8">
    <w:name w:val="AEB5519ACE034F6191C70F4C7EA2D1D8"/>
  </w:style>
  <w:style w:type="paragraph" w:customStyle="1" w:styleId="EB81751CB2DC4D98B006ED94E6FF71BE">
    <w:name w:val="EB81751CB2DC4D98B006ED94E6FF71BE"/>
  </w:style>
  <w:style w:type="paragraph" w:customStyle="1" w:styleId="D29908A9B5A84F74BE857412AFFD3B8D">
    <w:name w:val="D29908A9B5A84F74BE857412AFFD3B8D"/>
  </w:style>
  <w:style w:type="paragraph" w:customStyle="1" w:styleId="1282B3B9FF9D41178CAF7596A6C210E7">
    <w:name w:val="1282B3B9FF9D41178CAF7596A6C210E7"/>
  </w:style>
  <w:style w:type="paragraph" w:customStyle="1" w:styleId="502B8F5E8727464F8BCE0B070854FB79">
    <w:name w:val="502B8F5E8727464F8BCE0B070854FB79"/>
  </w:style>
  <w:style w:type="paragraph" w:customStyle="1" w:styleId="A474E258A8A24AA7ACAD180C6B835E70">
    <w:name w:val="A474E258A8A24AA7ACAD180C6B835E70"/>
  </w:style>
  <w:style w:type="paragraph" w:customStyle="1" w:styleId="C7C66E7E3A904859AA94F54300B646AF">
    <w:name w:val="C7C66E7E3A904859AA94F54300B646AF"/>
  </w:style>
  <w:style w:type="paragraph" w:customStyle="1" w:styleId="4B8B38731B544808B4266C1431C784D3">
    <w:name w:val="4B8B38731B544808B4266C1431C784D3"/>
  </w:style>
  <w:style w:type="paragraph" w:customStyle="1" w:styleId="FC710D9B129C46CDABC69A317372DA59">
    <w:name w:val="FC710D9B129C46CDABC69A317372DA59"/>
  </w:style>
  <w:style w:type="paragraph" w:customStyle="1" w:styleId="7E0965A9C9CA4DB79C78ECCF62E9D4A2">
    <w:name w:val="7E0965A9C9CA4DB79C78ECCF62E9D4A2"/>
  </w:style>
  <w:style w:type="paragraph" w:customStyle="1" w:styleId="9ED7B43120834ED5AA6BE94E172486B2">
    <w:name w:val="9ED7B43120834ED5AA6BE94E172486B2"/>
  </w:style>
  <w:style w:type="paragraph" w:customStyle="1" w:styleId="DE6D876D64914B89837F81EAA2AEF5CA">
    <w:name w:val="DE6D876D64914B89837F81EAA2AEF5CA"/>
  </w:style>
  <w:style w:type="paragraph" w:customStyle="1" w:styleId="93482FFB49EB43E8BB7D1578E45F2799">
    <w:name w:val="93482FFB49EB43E8BB7D1578E45F2799"/>
  </w:style>
  <w:style w:type="paragraph" w:customStyle="1" w:styleId="BB8536718E0A4C818C48A6ED7AB41AC8">
    <w:name w:val="BB8536718E0A4C818C48A6ED7AB41AC8"/>
  </w:style>
  <w:style w:type="paragraph" w:customStyle="1" w:styleId="CBFBF1033AF84C318210B7A933BBF2A4">
    <w:name w:val="CBFBF1033AF84C318210B7A933BBF2A4"/>
  </w:style>
  <w:style w:type="paragraph" w:customStyle="1" w:styleId="FDE6A91972804D3397EFB3E97D4330BD">
    <w:name w:val="FDE6A91972804D3397EFB3E97D4330BD"/>
  </w:style>
  <w:style w:type="paragraph" w:customStyle="1" w:styleId="D77CD3A1237340D8B51DD2AF935F68C3">
    <w:name w:val="D77CD3A1237340D8B51DD2AF935F68C3"/>
  </w:style>
  <w:style w:type="paragraph" w:customStyle="1" w:styleId="550685BA58834ECA983D77C45E44C55C">
    <w:name w:val="550685BA58834ECA983D77C45E44C55C"/>
  </w:style>
  <w:style w:type="paragraph" w:customStyle="1" w:styleId="03564EDE47244F74B62B3BC7D9B13738">
    <w:name w:val="03564EDE47244F74B62B3BC7D9B13738"/>
  </w:style>
  <w:style w:type="paragraph" w:customStyle="1" w:styleId="71EF9A065CC74ED1B7C67586FEEB1DA9">
    <w:name w:val="71EF9A065CC74ED1B7C67586FEEB1DA9"/>
  </w:style>
  <w:style w:type="paragraph" w:customStyle="1" w:styleId="22C9510830E547F597AFAF72187B0101">
    <w:name w:val="22C9510830E547F597AFAF72187B0101"/>
  </w:style>
  <w:style w:type="paragraph" w:customStyle="1" w:styleId="639130AD266A4B9EB63DB4683DC149B5">
    <w:name w:val="639130AD266A4B9EB63DB4683DC149B5"/>
  </w:style>
  <w:style w:type="paragraph" w:customStyle="1" w:styleId="CF13AD6C586046DAB4598B01B2ABED58">
    <w:name w:val="CF13AD6C586046DAB4598B01B2ABED58"/>
  </w:style>
  <w:style w:type="paragraph" w:customStyle="1" w:styleId="0CF9E0E3436B44B29C6F865C578860B7">
    <w:name w:val="0CF9E0E3436B44B29C6F865C578860B7"/>
  </w:style>
  <w:style w:type="paragraph" w:customStyle="1" w:styleId="D50F5FEBCFC6403CA9DD82AAF202B85F">
    <w:name w:val="D50F5FEBCFC6403CA9DD82AAF202B85F"/>
  </w:style>
  <w:style w:type="paragraph" w:customStyle="1" w:styleId="855C57642AD943DC8C5741C53AB32EE9">
    <w:name w:val="855C57642AD943DC8C5741C53AB32EE9"/>
  </w:style>
  <w:style w:type="paragraph" w:customStyle="1" w:styleId="8D96ACC2AC134A08B2A3D9AA8CB11C54">
    <w:name w:val="8D96ACC2AC134A08B2A3D9AA8CB11C54"/>
  </w:style>
  <w:style w:type="paragraph" w:customStyle="1" w:styleId="2A08FF575DAC48CFA39EBE4D8A9519DC">
    <w:name w:val="2A08FF575DAC48CFA39EBE4D8A9519DC"/>
  </w:style>
  <w:style w:type="paragraph" w:customStyle="1" w:styleId="AE83539964FD4AB89C625B8A9D304C38">
    <w:name w:val="AE83539964FD4AB89C625B8A9D304C38"/>
  </w:style>
  <w:style w:type="paragraph" w:customStyle="1" w:styleId="71848E1BD6564EC4857DEB5B331E958A">
    <w:name w:val="71848E1BD6564EC4857DEB5B331E958A"/>
  </w:style>
  <w:style w:type="paragraph" w:customStyle="1" w:styleId="B33E82088BD747B3A2122696A67767DC">
    <w:name w:val="B33E82088BD747B3A2122696A6776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791CD22AFA344BDB0F7BE81A04521" ma:contentTypeVersion="12" ma:contentTypeDescription="Create a new document." ma:contentTypeScope="" ma:versionID="9664687b826ee0447085d152962b7157">
  <xsd:schema xmlns:xsd="http://www.w3.org/2001/XMLSchema" xmlns:xs="http://www.w3.org/2001/XMLSchema" xmlns:p="http://schemas.microsoft.com/office/2006/metadata/properties" xmlns:ns3="ae7ac823-42dd-47c5-afbe-868c81254187" targetNamespace="http://schemas.microsoft.com/office/2006/metadata/properties" ma:root="true" ma:fieldsID="213ef17442a87cc3b6f43c6fa3c2dc4d" ns3:_="">
    <xsd:import namespace="ae7ac823-42dd-47c5-afbe-868c81254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ac823-42dd-47c5-afbe-868c81254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E83DCB-B3F5-4F2F-8E90-F3DF75E59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40068-4916-4670-85F4-15239AD16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ac823-42dd-47c5-afbe-868c81254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2F35F-A46A-4261-9BE4-199F0ACB59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DogwoodTemplate.dotx</Template>
  <TotalTime>2</TotalTime>
  <Pages>1</Pages>
  <Words>453</Words>
  <Characters>2627</Characters>
  <Application>Microsoft Office Word</Application>
  <DocSecurity>0</DocSecurity>
  <Lines>109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Platt</dc:creator>
  <cp:keywords/>
  <cp:lastModifiedBy>Hal Platt</cp:lastModifiedBy>
  <cp:revision>1</cp:revision>
  <cp:lastPrinted>2025-07-06T18:33:00Z</cp:lastPrinted>
  <dcterms:created xsi:type="dcterms:W3CDTF">2025-10-06T05:02:00Z</dcterms:created>
  <dcterms:modified xsi:type="dcterms:W3CDTF">2025-10-06T05:04:00Z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88e51a51760e9bb4d64874ab51912f5133bd4bbae3d3750b6be0dcebf5733824</vt:lpwstr>
  </property>
  <property fmtid="{D5CDD505-2E9C-101B-9397-08002B2CF9AE}" pid="3" name="ContentTypeId">
    <vt:lpwstr>0x010100B75791CD22AFA344BDB0F7BE81A04521</vt:lpwstr>
  </property>
</Properties>
</file>